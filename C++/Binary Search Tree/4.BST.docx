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AC" w:rsidRPr="00BA55FD" w:rsidRDefault="005555DE" w:rsidP="00237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3pt;margin-top:-30.55pt;width:422.2pt;height:78.7pt;z-index:251665408;v-text-anchor:middle">
            <v:textbox style="mso-next-textbox:#_x0000_s1026" inset="0,0,0,0">
              <w:txbxContent>
                <w:p w:rsidR="00715878" w:rsidRPr="00715878" w:rsidRDefault="00715878" w:rsidP="0071587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1" type="#_x0000_t202" style="position:absolute;margin-left:104.8pt;margin-top:-14.65pt;width:421.3pt;height:48.55pt;z-index:251670528" stroked="f">
            <v:fill opacity="0"/>
            <v:textbox style="mso-next-textbox:#_x0000_s1031">
              <w:txbxContent>
                <w:p w:rsidR="00715878" w:rsidRPr="006D4C1F" w:rsidRDefault="00E84EBA" w:rsidP="0071587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aps/>
                      <w:sz w:val="36"/>
                    </w:rPr>
                    <w:t>BINARY SEARCH TREE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30" type="#_x0000_t202" style="position:absolute;margin-left:-17.4pt;margin-top:-23pt;width:108.15pt;height:23.45pt;z-index:251669504" stroked="f">
            <v:fill opacity="0"/>
            <v:textbox style="mso-next-textbox:#_x0000_s1030">
              <w:txbxContent>
                <w:p w:rsidR="00715878" w:rsidRPr="00715878" w:rsidRDefault="00715878" w:rsidP="0071587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715878">
                    <w:rPr>
                      <w:rFonts w:ascii="Times New Roman" w:hAnsi="Times New Roman" w:cs="Times New Roman"/>
                      <w:sz w:val="24"/>
                    </w:rPr>
                    <w:t>Experiment No.:</w:t>
                  </w:r>
                  <w:r w:rsidR="00E84EBA"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8" type="#_x0000_t202" style="position:absolute;margin-left:-26.05pt;margin-top:8.8pt;width:124.35pt;height:39.35pt;z-index:251667456">
            <v:textbox style="mso-next-textbox:#_x0000_s1028">
              <w:txbxContent>
                <w:p w:rsidR="00715878" w:rsidRDefault="00715878" w:rsidP="00715878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7" type="#_x0000_t202" style="position:absolute;margin-left:-26.05pt;margin-top:-30.55pt;width:124.35pt;height:39.35pt;z-index:251666432">
            <v:textbox style="mso-next-textbox:#_x0000_s1027">
              <w:txbxContent>
                <w:p w:rsidR="00715878" w:rsidRPr="00715878" w:rsidRDefault="00715878" w:rsidP="00715878"/>
              </w:txbxContent>
            </v:textbox>
          </v:shape>
        </w:pict>
      </w:r>
    </w:p>
    <w:p w:rsidR="00715878" w:rsidRPr="00BA55FD" w:rsidRDefault="005555DE" w:rsidP="002376A3">
      <w:pPr>
        <w:pStyle w:val="Heading1"/>
        <w:spacing w:before="0" w:line="24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shape id="_x0000_s1029" type="#_x0000_t202" style="position:absolute;margin-left:-17.4pt;margin-top:4.2pt;width:108.15pt;height:23.45pt;z-index:251668480" stroked="f">
            <v:fill opacity="0"/>
            <v:textbox style="mso-next-textbox:#_x0000_s1029">
              <w:txbxContent>
                <w:p w:rsidR="00715878" w:rsidRPr="00715878" w:rsidRDefault="00771D3C" w:rsidP="00CC5FE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  <w:r w:rsidR="00715878">
                    <w:rPr>
                      <w:rFonts w:ascii="Times New Roman" w:hAnsi="Times New Roman" w:cs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08</w:t>
                  </w:r>
                  <w:r w:rsidR="00715878">
                    <w:rPr>
                      <w:rFonts w:ascii="Times New Roman" w:hAnsi="Times New Roman" w:cs="Times New Roman"/>
                      <w:sz w:val="24"/>
                    </w:rPr>
                    <w:t>/</w:t>
                  </w:r>
                  <w:r w:rsidR="00CC5FE0">
                    <w:rPr>
                      <w:rFonts w:ascii="Times New Roman" w:hAnsi="Times New Roman" w:cs="Times New Roman"/>
                      <w:sz w:val="24"/>
                    </w:rPr>
                    <w:t>2012</w:t>
                  </w:r>
                </w:p>
              </w:txbxContent>
            </v:textbox>
          </v:shape>
        </w:pict>
      </w:r>
    </w:p>
    <w:p w:rsidR="00B730BC" w:rsidRPr="00BA55FD" w:rsidRDefault="00B730BC" w:rsidP="002376A3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347C64" w:rsidRDefault="00347C64" w:rsidP="002376A3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347C64" w:rsidRDefault="00347C64" w:rsidP="002376A3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347C64" w:rsidRDefault="00347C64" w:rsidP="002376A3">
      <w:pPr>
        <w:pStyle w:val="Heading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B730BC" w:rsidRPr="001A29A5" w:rsidRDefault="00BA55FD" w:rsidP="002376A3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>AIM:</w:t>
      </w:r>
    </w:p>
    <w:p w:rsidR="00B730BC" w:rsidRPr="001A29A5" w:rsidRDefault="00CC5FE0" w:rsidP="002376A3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ab/>
      </w:r>
      <w:r w:rsidR="00B524E8" w:rsidRPr="001A29A5">
        <w:rPr>
          <w:rFonts w:ascii="Times New Roman" w:hAnsi="Times New Roman" w:cs="Times New Roman"/>
          <w:sz w:val="20"/>
          <w:szCs w:val="20"/>
        </w:rPr>
        <w:t>Implement</w:t>
      </w:r>
      <w:r w:rsidR="00B524E8">
        <w:rPr>
          <w:rFonts w:ascii="Times New Roman" w:hAnsi="Times New Roman" w:cs="Times New Roman"/>
          <w:sz w:val="20"/>
          <w:szCs w:val="20"/>
        </w:rPr>
        <w:t>ation</w:t>
      </w:r>
      <w:r w:rsidR="006F0C16">
        <w:rPr>
          <w:rFonts w:ascii="Times New Roman" w:hAnsi="Times New Roman" w:cs="Times New Roman"/>
          <w:sz w:val="20"/>
          <w:szCs w:val="20"/>
        </w:rPr>
        <w:t xml:space="preserve"> of</w:t>
      </w:r>
      <w:r w:rsidRPr="001A29A5">
        <w:rPr>
          <w:rFonts w:ascii="Times New Roman" w:hAnsi="Times New Roman" w:cs="Times New Roman"/>
          <w:sz w:val="20"/>
          <w:szCs w:val="20"/>
        </w:rPr>
        <w:t xml:space="preserve"> </w:t>
      </w:r>
      <w:r w:rsidR="00C54D30" w:rsidRPr="001A29A5">
        <w:rPr>
          <w:rFonts w:ascii="Times New Roman" w:hAnsi="Times New Roman" w:cs="Times New Roman"/>
          <w:sz w:val="20"/>
          <w:szCs w:val="20"/>
        </w:rPr>
        <w:t>a Binary Search Tree</w:t>
      </w:r>
    </w:p>
    <w:p w:rsidR="00B730BC" w:rsidRPr="001A29A5" w:rsidRDefault="00B730BC" w:rsidP="002376A3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</w:p>
    <w:p w:rsidR="00542DF5" w:rsidRPr="001A29A5" w:rsidRDefault="00BA55FD" w:rsidP="002376A3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>ALGORITHM:</w:t>
      </w:r>
    </w:p>
    <w:p w:rsidR="009B3103" w:rsidRPr="001A29A5" w:rsidRDefault="009B3103" w:rsidP="001A7B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All the algorithms here </w:t>
      </w:r>
      <w:r w:rsidR="00334E7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use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a </w:t>
      </w:r>
      <w:r w:rsidR="00CA52AA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binary search tree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with nodes with structure as following: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</w:p>
    <w:tbl>
      <w:tblPr>
        <w:tblW w:w="0" w:type="auto"/>
        <w:tblInd w:w="3241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5"/>
        <w:gridCol w:w="1635"/>
        <w:gridCol w:w="1584"/>
      </w:tblGrid>
      <w:tr w:rsidR="009B3103" w:rsidRPr="001A29A5" w:rsidTr="00A7754D">
        <w:trPr>
          <w:trHeight w:val="1"/>
        </w:trPr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3103" w:rsidRPr="001A29A5" w:rsidRDefault="00CA52AA" w:rsidP="00A77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</w:pPr>
            <w:r w:rsidRPr="001A29A5"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  <w:t>Left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3103" w:rsidRPr="001A29A5" w:rsidRDefault="009B3103" w:rsidP="00A77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</w:pPr>
            <w:r w:rsidRPr="001A29A5"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  <w:t>Data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B3103" w:rsidRPr="001A29A5" w:rsidRDefault="00CA52AA" w:rsidP="00A775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</w:pPr>
            <w:r w:rsidRPr="001A29A5">
              <w:rPr>
                <w:rFonts w:ascii="Times New Roman" w:eastAsia="Liberation Serif" w:hAnsi="Times New Roman" w:cs="Times New Roman"/>
                <w:sz w:val="20"/>
                <w:szCs w:val="20"/>
                <w:lang w:bidi="ar-SA"/>
              </w:rPr>
              <w:t>Right</w:t>
            </w:r>
          </w:p>
        </w:tc>
      </w:tr>
    </w:tbl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  <w:t>The members of the structure node are:</w:t>
      </w:r>
    </w:p>
    <w:p w:rsidR="009B3103" w:rsidRPr="001A29A5" w:rsidRDefault="00CA52AA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Left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: Holds the link to the 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left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node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Data: Holds the data for the current node.</w:t>
      </w:r>
    </w:p>
    <w:p w:rsidR="009B3103" w:rsidRPr="001A29A5" w:rsidRDefault="00CA52AA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Right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: Holds the link to the 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right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node.</w:t>
      </w:r>
    </w:p>
    <w:p w:rsidR="009B3103" w:rsidRPr="001A29A5" w:rsidRDefault="009B3103" w:rsidP="00AC01CC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="00AC01CC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The tree contains a root node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  <w:t xml:space="preserve">The function 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ins()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inserts a node </w:t>
      </w:r>
      <w:r w:rsidR="0085106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in a BST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u w:val="single"/>
          <w:lang w:bidi="ar-SA"/>
        </w:rPr>
        <w:t>Arguments passed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:</w:t>
      </w:r>
    </w:p>
    <w:p w:rsidR="009B3103" w:rsidRPr="001A29A5" w:rsidRDefault="006936B3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tree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: A </w:t>
      </w:r>
      <w:r w:rsidR="00F4196E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BST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.</w:t>
      </w:r>
    </w:p>
    <w:p w:rsidR="009B3103" w:rsidRPr="001A29A5" w:rsidRDefault="009B3103" w:rsidP="006936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data: The data to be inserted in </w:t>
      </w:r>
      <w:r w:rsidR="006936B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tree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u w:val="single"/>
          <w:lang w:bidi="ar-SA"/>
        </w:rPr>
        <w:t>Return value: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  <w:t>none.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ins(</w:t>
      </w:r>
      <w:r w:rsidR="006936B3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tree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, data)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</w:p>
    <w:p w:rsidR="009B3103" w:rsidRPr="001A29A5" w:rsidRDefault="009B3103" w:rsidP="00880C11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temp=:root;</w:t>
      </w:r>
    </w:p>
    <w:p w:rsidR="00791C5F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while(temp≠NULL)</w:t>
      </w:r>
    </w:p>
    <w:p w:rsidR="00E61ED7" w:rsidRPr="001A29A5" w:rsidRDefault="00E61ED7" w:rsidP="00791C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 xml:space="preserve"> {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if(data &lt; 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data)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else if(data  &gt;  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data)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 xml:space="preserve"> 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right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E61ED7" w:rsidRPr="001A29A5" w:rsidRDefault="00E61ED7" w:rsidP="00E61ED7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temp=createNode(data)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}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  <w:t xml:space="preserve">The function 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del()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deletes a </w:t>
      </w:r>
      <w:r w:rsidR="009501F0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node </w:t>
      </w:r>
      <w:r w:rsidR="0085106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in a BST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u w:val="single"/>
          <w:lang w:bidi="ar-SA"/>
        </w:rPr>
        <w:t>Arguments passed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:</w:t>
      </w:r>
    </w:p>
    <w:p w:rsidR="009B3103" w:rsidRPr="001A29A5" w:rsidRDefault="00FB3A98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tree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: A </w:t>
      </w:r>
      <w:r w:rsidR="00F4196E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BST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FB3A98" w:rsidP="009B31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data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: The 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data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to be deleted 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from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 xml:space="preserve"> the 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tree</w:t>
      </w:r>
      <w:r w:rsidR="009B3103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sz w:val="20"/>
          <w:szCs w:val="20"/>
          <w:u w:val="single"/>
          <w:lang w:bidi="ar-SA"/>
        </w:rPr>
        <w:t>Return value: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ab/>
      </w:r>
      <w:r w:rsidR="00FB3A98"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none</w:t>
      </w:r>
      <w:r w:rsidRPr="001A29A5">
        <w:rPr>
          <w:rFonts w:ascii="Times New Roman" w:eastAsia="Liberation Serif" w:hAnsi="Times New Roman" w:cs="Times New Roman"/>
          <w:sz w:val="20"/>
          <w:szCs w:val="20"/>
          <w:lang w:bidi="ar-SA"/>
        </w:rPr>
        <w:t>.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</w:p>
    <w:p w:rsidR="009B3103" w:rsidRPr="001A29A5" w:rsidRDefault="005776AE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Del(tree, data</w:t>
      </w:r>
      <w:r w:rsidR="009B3103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)</w:t>
      </w:r>
      <w:r w:rsidR="009B3103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9B3103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</w:p>
    <w:p w:rsidR="00880C11" w:rsidRPr="001A29A5" w:rsidRDefault="009B3103" w:rsidP="00880C11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temp=root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 xml:space="preserve">while(temp≠NULL) 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if(data &lt; 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data)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else if(data &gt; 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data)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righ</w:t>
      </w:r>
      <w:r w:rsidR="004461A2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t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else {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oldnode=</w:t>
      </w:r>
      <w:r w:rsidR="004461A2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temp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993BFA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lc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="004461A2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right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while(temp≠NULL)</w:t>
      </w:r>
    </w:p>
    <w:p w:rsidR="00791C5F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temp=temp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</w:t>
      </w:r>
    </w:p>
    <w:p w:rsidR="00791C5F" w:rsidRPr="001A29A5" w:rsidRDefault="00FA5978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lastRenderedPageBreak/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temp=</w:t>
      </w:r>
      <w:r w:rsidR="00993BFA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lc</w:t>
      </w:r>
    </w:p>
    <w:p w:rsidR="00FA5978" w:rsidRPr="001A29A5" w:rsidRDefault="00791C5F" w:rsidP="00FA597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D57659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freeNode(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oldnode</w:t>
      </w:r>
      <w:r w:rsidR="00D57659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)</w:t>
      </w:r>
    </w:p>
    <w:p w:rsidR="00FA5978" w:rsidRPr="001A29A5" w:rsidRDefault="00FA5978" w:rsidP="00FA597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break</w:t>
      </w:r>
    </w:p>
    <w:p w:rsidR="00791C5F" w:rsidRPr="001A29A5" w:rsidRDefault="00791C5F" w:rsidP="00FA597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9B3103" w:rsidRPr="001A29A5" w:rsidRDefault="00791C5F" w:rsidP="00791C5F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}</w:t>
      </w:r>
    </w:p>
    <w:p w:rsidR="004461A2" w:rsidRPr="001A29A5" w:rsidRDefault="004461A2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The following function are used to traverse a BST in in</w:t>
      </w:r>
      <w:r w:rsidR="00786EB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-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order, pre</w:t>
      </w:r>
      <w:r w:rsidR="00786EB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-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order and post</w:t>
      </w:r>
      <w:r w:rsidR="00786EB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-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order.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Inorder(tree)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If(tree≠NULL)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{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Inorder(tree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left)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Print 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Inorder(tree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right)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855C21" w:rsidRPr="001A29A5" w:rsidRDefault="00855C21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}</w:t>
      </w:r>
    </w:p>
    <w:p w:rsidR="00E169F0" w:rsidRPr="001A29A5" w:rsidRDefault="00A445E8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Preorder</w:t>
      </w:r>
      <w:r w:rsidR="00E169F0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(tree)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If(tree≠NULL)</w:t>
      </w:r>
    </w:p>
    <w:p w:rsidR="00A445E8" w:rsidRPr="001A29A5" w:rsidRDefault="00E169F0" w:rsidP="00A445E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{</w:t>
      </w:r>
    </w:p>
    <w:p w:rsidR="00E169F0" w:rsidRPr="001A29A5" w:rsidRDefault="00A445E8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Print 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</w:t>
      </w:r>
    </w:p>
    <w:p w:rsidR="00E169F0" w:rsidRPr="001A29A5" w:rsidRDefault="00E169F0" w:rsidP="00A445E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A445E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 xml:space="preserve">Preorder 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left)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A445E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 xml:space="preserve">Preorder 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right)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}</w:t>
      </w:r>
    </w:p>
    <w:p w:rsidR="00E169F0" w:rsidRPr="001A29A5" w:rsidRDefault="00E169F0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</w:p>
    <w:p w:rsidR="00E169F0" w:rsidRPr="001A29A5" w:rsidRDefault="00A445E8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 xml:space="preserve">Postorder </w:t>
      </w:r>
      <w:r w:rsidR="00E169F0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(tree)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{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If(tree≠NULL)</w:t>
      </w:r>
    </w:p>
    <w:p w:rsidR="00A445E8" w:rsidRPr="001A29A5" w:rsidRDefault="00E169F0" w:rsidP="00A445E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{</w:t>
      </w:r>
    </w:p>
    <w:p w:rsidR="00E169F0" w:rsidRPr="001A29A5" w:rsidRDefault="00A445E8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Postorder 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right)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="00A445E8"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Postorder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(tree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left)</w:t>
      </w:r>
    </w:p>
    <w:p w:rsidR="00E169F0" w:rsidRPr="001A29A5" w:rsidRDefault="00E169F0" w:rsidP="00A445E8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Print tree</w:t>
      </w:r>
      <w:r w:rsidRPr="001A29A5">
        <w:rPr>
          <w:rFonts w:ascii="Times New Roman" w:eastAsia="Liberation Serif" w:hAnsi="Cambria Math" w:cs="Times New Roman"/>
          <w:iCs/>
          <w:sz w:val="20"/>
          <w:szCs w:val="20"/>
          <w:lang w:bidi="ar-SA"/>
        </w:rPr>
        <w:t>⇾</w:t>
      </w: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data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ab/>
        <w:t>}</w:t>
      </w:r>
    </w:p>
    <w:p w:rsidR="00E169F0" w:rsidRPr="001A29A5" w:rsidRDefault="00E169F0" w:rsidP="00E169F0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  <w:r w:rsidRPr="001A29A5"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  <w:t>}</w:t>
      </w:r>
    </w:p>
    <w:p w:rsidR="00E169F0" w:rsidRPr="001A29A5" w:rsidRDefault="00E169F0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iCs/>
          <w:sz w:val="20"/>
          <w:szCs w:val="20"/>
          <w:lang w:bidi="ar-SA"/>
        </w:rPr>
      </w:pPr>
    </w:p>
    <w:p w:rsidR="009B3103" w:rsidRPr="001A29A5" w:rsidRDefault="009B3103" w:rsidP="009B3103">
      <w:pPr>
        <w:autoSpaceDE w:val="0"/>
        <w:autoSpaceDN w:val="0"/>
        <w:adjustRightInd w:val="0"/>
        <w:spacing w:after="0" w:line="240" w:lineRule="auto"/>
        <w:rPr>
          <w:rFonts w:ascii="Times New Roman" w:eastAsia="Liberation Serif" w:hAnsi="Times New Roman" w:cs="Times New Roman"/>
          <w:sz w:val="20"/>
          <w:szCs w:val="20"/>
          <w:lang w:bidi="ar-SA"/>
        </w:rPr>
      </w:pPr>
    </w:p>
    <w:p w:rsidR="003C4BD4" w:rsidRPr="001A29A5" w:rsidRDefault="003C4BD4" w:rsidP="002376A3">
      <w:pPr>
        <w:pStyle w:val="Heading1"/>
        <w:spacing w:before="0" w:line="240" w:lineRule="auto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</w:p>
    <w:p w:rsidR="00542DF5" w:rsidRPr="001A29A5" w:rsidRDefault="00BA55FD" w:rsidP="002376A3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>SOURCE CODE: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&lt;iostream&gt;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&lt;cstdlib&gt;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&lt;cstdio&gt;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"../myexception.h"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using namespace std;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using namespace exception;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class Queue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DT *buf;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rear;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length;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public: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Queue(const Queue&lt;DT&gt;&amp;);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Queue(int);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~Queue();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bool isFull();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bool isEmpty();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enqueue(DT);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DT dequeue();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getLength();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getNumberOfElements();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lastRenderedPageBreak/>
        <w:tab/>
        <w:t>void display();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clear();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Queue&lt;DT&gt;::Queue(const Queue&lt;DT&gt;&amp; q)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Queue::length=q.length;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Queue::front=q.front;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Queue::rear=q.rear;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Queue::buf=new DT[q.length];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for(int i=0;i&lt;q.length;i++)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Queue::buf[i]=q.buf[i];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Queue&lt;DT&gt;::Queue(int length=0)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if(length&gt;=0)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Queue::length=length;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Queue::buf=new DT[length];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Queue::length=0;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Queue::buf=new DT[0];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Queue::rear=-1;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Queue&lt;DT&gt;::~Queue()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delete Queue::buf;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bool Queue&lt;DT&gt;::isFull()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Queue::rear==Queue::length-1;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bool Queue&lt;DT&gt;::isEmpty()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Queue::rear==-1;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Queue&lt;DT&gt;::enqueue(DT e)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if(!Queue::isFull()){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Queue::rear++;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Queue::buf[Queue::rear]=e;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throw QueueFullException();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DT Queue&lt;DT&gt;::dequeue()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if(!Queue::isEmpty())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DT e=Queue::buf[0];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for(int i=0; i&lt;Queue::rear; i++)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Queue::buf[i]=Queue::buf[i+1];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Queue::rear--;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throw QueueEmptyException();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int Queue&lt;DT&gt;::getLength()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Queue::length;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int Queue&lt;DT&gt;::getNumberOfElements()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Queue::rear+1;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Queue&lt;DT&gt;::clear()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Queue::rear=-1;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lastRenderedPageBreak/>
        <w:t>template &lt;class DT&gt; class Node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public: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DT data;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*left, *right;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Node(DT, Node&lt;DT&gt;*, Node&lt;DT&gt;*);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Node&lt;DT&gt;::Node(DT data, Node&lt;DT&gt; *left=NULL, Node&lt;DT&gt; *right=NULL)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Node::data=data;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Node::left=left;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Node::right=right;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traverseInorder(Node&lt;DT&gt; **t)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traverseInorder(&amp;(*t)-&gt;left);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cout&lt;&lt;(*t)-&gt;data&lt;&lt;"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traverseInorder(&amp;(*t)-&gt;right);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traversePostorder(Node&lt;DT&gt; **t)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traversePostorder(&amp;(*t)-&gt;left);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traversePostorder(&amp;(*t)-&gt;right);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cout&lt;&lt;(*t)-&gt;data&lt;&lt;"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traversePreorder(Node&lt;DT&gt; **t)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cout&lt;&lt;(*t)-&gt;data&lt;&lt;"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traversePreorder(&amp;(*t)-&gt;left);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traversePreorder(&amp;(*t)-&gt;right);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clear(Node&lt;DT&gt; **t)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clear(&amp;(*t)-&gt;left);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clear(&amp;(*t)-&gt;right);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delete *t;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copyTree(Node&lt;DT&gt; **t2, Node&lt;DT&gt; **t1)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if(*t1!=NULL)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*t2=new Node&lt;DT&gt;((*t1)-&gt;data);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copyTree(&amp;(*t2)-&gt;left, &amp;(*t2)-&gt;left);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copyTree(&amp;(*t2)-&gt;right, &amp;(*t2)-&gt;right);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class BST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numberOfNodes;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**root;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public: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BST();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BST(const BST&amp;);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~BST();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insert(DT);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remove(DT);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traverseInorder();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traversePreorder();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traversePostorder();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void display();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bool isEmpty();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height();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lastRenderedPageBreak/>
        <w:t>};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bool BST&lt;DT&gt;::isEmpty()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numberOfNodes==0;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BST&lt;DT&gt;::BST()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root=new Node&lt;DT&gt;*;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*root=NULL;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numberOfNodes=0;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BST&lt;DT&gt;::BST(const BST &amp;b)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BST::root=new Node&lt;DT&gt;*;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copyTree(BST::root, b.root);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numberOfNodes=b.numberOfNodes;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BST&lt;DT&gt;::~BST()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clear(BST::root);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delete root;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BST&lt;DT&gt;::insert(DT data)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**temp=BST::root;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while(*temp!=NULL)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if(data &lt; (*temp)-&gt;data)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temp=&amp;(*temp)-&gt;left;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 if(data &gt; (*temp)-&gt;data)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temp=&amp;(*temp)-&gt;right;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else 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throw NodeAlreadyExistsException();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*temp=new Node&lt;DT&gt;(data);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numberOfNodes++;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template &lt;class DT&gt; void BST&lt;DT&gt;::remove(DT data) { 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**temp=BST::root;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while(*temp!=NULL)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if(data &lt; (*temp)-&gt;data)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temp=&amp;(*temp)-&gt;left;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 if(data &gt; (*temp)-&gt;data)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temp=&amp;(*temp)-&gt;right;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*oldnode=*temp;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 *left=(*temp)-&gt;left;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*temp=(*temp)-&gt;right;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while(*temp!=NULL)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temp=&amp;(*temp)-&gt;left;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*temp=left;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delete oldnode;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numberOfNodes--;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if(*temp==NULL)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throw NodeNotFoundException();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BST&lt;DT&gt;::traverseInorder()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::traverseInorder(BST::root);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BST&lt;DT&gt;::traversePostorder()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::traversePostorder(BST::root);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void BST&lt;DT&gt;::traversePreorder() {</w:t>
      </w:r>
    </w:p>
    <w:p w:rsidR="009B4DE0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::traversePreorder(BST::root);</w:t>
      </w:r>
    </w:p>
    <w:p w:rsidR="009B4DE0" w:rsidRPr="001A29A5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noProof/>
          <w:sz w:val="20"/>
          <w:szCs w:val="20"/>
          <w:lang w:bidi="ar-SA"/>
        </w:rPr>
        <w:drawing>
          <wp:inline distT="0" distB="0" distL="0" distR="0" wp14:anchorId="5C00E850" wp14:editId="29DD1A1C">
            <wp:extent cx="5907600" cy="29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661" t="22805" r="37180" b="32725"/>
                    <a:stretch/>
                  </pic:blipFill>
                  <pic:spPr bwMode="auto">
                    <a:xfrm>
                      <a:off x="0" y="0"/>
                      <a:ext cx="5907600" cy="29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7B5" w:rsidRDefault="00BB17B5" w:rsidP="00BB17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1: Empty Tree at start</w:t>
      </w:r>
    </w:p>
    <w:p w:rsidR="009B4DE0" w:rsidRPr="001A29A5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4DE0" w:rsidRDefault="009B4DE0" w:rsidP="009B4D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noProof/>
          <w:sz w:val="20"/>
          <w:szCs w:val="20"/>
          <w:lang w:bidi="ar-SA"/>
        </w:rPr>
        <w:drawing>
          <wp:inline distT="0" distB="0" distL="0" distR="0" wp14:anchorId="223F5DDE" wp14:editId="7400E23D">
            <wp:extent cx="5803200" cy="296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660" t="21950" r="37500" b="32725"/>
                    <a:stretch/>
                  </pic:blipFill>
                  <pic:spPr bwMode="auto">
                    <a:xfrm>
                      <a:off x="0" y="0"/>
                      <a:ext cx="5803200" cy="29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7B5" w:rsidRPr="001A29A5" w:rsidRDefault="00BB17B5" w:rsidP="00BB17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2: Insertion</w:t>
      </w:r>
    </w:p>
    <w:p w:rsidR="009B4DE0" w:rsidRDefault="009B4D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 &lt;class DT&gt; int BST&lt;DT&gt;::height()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Queue&lt; Node&lt;DT&gt;* &gt; q(2*numberOfNodes);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q.enqueue(*root);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q.enqueue(NULL);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h=0;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while(true)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Node&lt;DT&gt;* temp=q.dequeue();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if(temp==NULL)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if(q.isEmpty())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break;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h++;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q.enqueue(NULL);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 else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if(temp-&gt;left!=NULL)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q.enqueue(temp-&gt;left);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if(temp-&gt;right!=NULL)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q.enqueue(temp-&gt;right);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h+1;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main()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BST&lt;char&gt; tree;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int choice=1;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char 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char msg[50]="";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while(choice)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system("cls");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cout&lt;&lt;"BINARY SEARCH TREE"&lt;&lt;endl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&lt;&lt;"1.Insert"&lt;&lt;endl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    &lt;&lt;"2.Delete"&lt;&lt;endl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    &lt;&lt;"3.Calculate height"&lt;&lt;endl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    &lt;&lt;"0.Exit"&lt;&lt;endl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if(tree.isEmpty())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cout&lt;&lt;"Tree is empty"&lt;&lt;endl;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else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&lt;&lt;"Inorder :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tree.traverseInorder();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cout&lt;&lt;"Preorder :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tree.traversePreorder();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cout&lt;&lt;"Postorder :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tree.traversePostorder();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&lt;&lt;msg&lt;&lt;endl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&lt;&lt;endl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&lt;&lt;"Enter your choice_";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cin&gt;&gt;choice;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cout&lt;&lt;endl;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switch(choice)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case 0: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return 0;</w:t>
      </w:r>
    </w:p>
    <w:p w:rsidR="009B4DE0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case 1:</w:t>
      </w:r>
    </w:p>
    <w:p w:rsidR="009B4DE0" w:rsidRDefault="009B4DE0">
      <w:pPr>
        <w:rPr>
          <w:rFonts w:ascii="Courier New" w:hAnsi="Courier New" w:cs="Courier New"/>
          <w:b/>
          <w:bCs/>
          <w:sz w:val="20"/>
          <w:szCs w:val="20"/>
        </w:rPr>
      </w:pPr>
    </w:p>
    <w:p w:rsidR="009B4DE0" w:rsidRDefault="009B4DE0">
      <w:pPr>
        <w:rPr>
          <w:rFonts w:ascii="Courier New" w:hAnsi="Courier New" w:cs="Courier New"/>
          <w:b/>
          <w:bCs/>
          <w:sz w:val="20"/>
          <w:szCs w:val="20"/>
        </w:rPr>
      </w:pPr>
    </w:p>
    <w:p w:rsidR="009B4DE0" w:rsidRDefault="009B4DE0">
      <w:pPr>
        <w:rPr>
          <w:rFonts w:ascii="Courier New" w:hAnsi="Courier New" w:cs="Courier New"/>
          <w:b/>
          <w:bCs/>
          <w:sz w:val="20"/>
          <w:szCs w:val="20"/>
        </w:rPr>
      </w:pPr>
    </w:p>
    <w:p w:rsidR="00BB17B5" w:rsidRDefault="009B4DE0">
      <w:pPr>
        <w:rPr>
          <w:rFonts w:ascii="Courier New" w:hAnsi="Courier New" w:cs="Courier New"/>
          <w:b/>
          <w:bCs/>
          <w:sz w:val="20"/>
          <w:szCs w:val="20"/>
        </w:rPr>
      </w:pPr>
      <w:r w:rsidRPr="001A29A5">
        <w:rPr>
          <w:noProof/>
          <w:sz w:val="20"/>
          <w:szCs w:val="20"/>
          <w:lang w:bidi="ar-SA"/>
        </w:rPr>
        <w:drawing>
          <wp:inline distT="0" distB="0" distL="0" distR="0" wp14:anchorId="6CFBF4F4" wp14:editId="18F11BF8">
            <wp:extent cx="5864400" cy="299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660" t="22520" r="37500" b="32155"/>
                    <a:stretch/>
                  </pic:blipFill>
                  <pic:spPr bwMode="auto">
                    <a:xfrm>
                      <a:off x="0" y="0"/>
                      <a:ext cx="5864400" cy="29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8BA" w:rsidRDefault="00BB17B5" w:rsidP="00BB17B5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Fig 3: Insertion</w:t>
      </w:r>
    </w:p>
    <w:p w:rsidR="00C938BA" w:rsidRDefault="00C938BA" w:rsidP="00C938BA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3BAB2B63" wp14:editId="30AC4058">
            <wp:extent cx="6017895" cy="3036504"/>
            <wp:effectExtent l="0" t="0" r="0" b="0"/>
            <wp:docPr id="4" name="Picture 4" descr="C:\Users\Rakesh\AppData\Local\Temp\SNAGHTML19ea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AppData\Local\Temp\SNAGHTML19ea1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03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BA" w:rsidRDefault="00C938BA" w:rsidP="00C938BA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Fig 4: Deletion</w:t>
      </w:r>
      <w:bookmarkStart w:id="0" w:name="_GoBack"/>
      <w:bookmarkEnd w:id="0"/>
    </w:p>
    <w:p w:rsidR="00C938BA" w:rsidRDefault="00C938B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lastRenderedPageBreak/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cout&lt;&lt;"Enter a character :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cin&gt;&gt;e;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try{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tree.insert(e);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"%c Inserted", e);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 catch (NodeAlreadyExistsException ex)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"Node already exists");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break;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case 2: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cout&lt;&lt;"Enter an integer : ";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cin&gt;&gt;e;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try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tree.remove(e);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"%c deleted", e);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}catch(NodeNotFoundException ex)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"Node not found");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break;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case 3: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try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"Height = %d", tree.height());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 catch(...) {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"Height = 0");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break;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default: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sprintf(msg, "Wrong choice");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54D30" w:rsidRPr="001A29A5" w:rsidRDefault="00C54D30" w:rsidP="00C54D30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5018FF" w:rsidRPr="001A29A5" w:rsidRDefault="00C54D30" w:rsidP="00C54D30">
      <w:pPr>
        <w:pStyle w:val="Heading1"/>
        <w:spacing w:before="0"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A29A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5F3539" w:rsidRPr="001A29A5" w:rsidRDefault="005F3539" w:rsidP="005F35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3539" w:rsidRPr="001A29A5" w:rsidRDefault="005F3539" w:rsidP="005F35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3539" w:rsidRPr="001A29A5" w:rsidRDefault="005F3539" w:rsidP="005F353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>RESULT:</w:t>
      </w:r>
    </w:p>
    <w:p w:rsidR="005F3539" w:rsidRPr="001A29A5" w:rsidRDefault="005F3539" w:rsidP="005F3539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1A29A5">
        <w:rPr>
          <w:rFonts w:ascii="Times New Roman" w:hAnsi="Times New Roman" w:cs="Times New Roman"/>
          <w:sz w:val="20"/>
          <w:szCs w:val="20"/>
        </w:rPr>
        <w:t>The program has run successfully and given result as expected.</w:t>
      </w:r>
    </w:p>
    <w:p w:rsidR="00542DF5" w:rsidRPr="001A29A5" w:rsidRDefault="00542DF5" w:rsidP="005F35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42DF5" w:rsidRPr="001A29A5" w:rsidSect="00C762AB">
      <w:pgSz w:w="11907" w:h="16839" w:code="9"/>
      <w:pgMar w:top="1080" w:right="1440" w:bottom="1440" w:left="27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DE" w:rsidRDefault="005555DE" w:rsidP="00715878">
      <w:pPr>
        <w:spacing w:after="0" w:line="240" w:lineRule="auto"/>
      </w:pPr>
      <w:r>
        <w:separator/>
      </w:r>
    </w:p>
  </w:endnote>
  <w:endnote w:type="continuationSeparator" w:id="0">
    <w:p w:rsidR="005555DE" w:rsidRDefault="005555DE" w:rsidP="007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Vrinda">
    <w:panose1 w:val="020B0502040204020203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DE" w:rsidRDefault="005555DE" w:rsidP="00715878">
      <w:pPr>
        <w:spacing w:after="0" w:line="240" w:lineRule="auto"/>
      </w:pPr>
      <w:r>
        <w:separator/>
      </w:r>
    </w:p>
  </w:footnote>
  <w:footnote w:type="continuationSeparator" w:id="0">
    <w:p w:rsidR="005555DE" w:rsidRDefault="005555DE" w:rsidP="0071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43BF"/>
    <w:rsid w:val="00007DA6"/>
    <w:rsid w:val="0004412C"/>
    <w:rsid w:val="000949D9"/>
    <w:rsid w:val="000D452F"/>
    <w:rsid w:val="000E7522"/>
    <w:rsid w:val="0018136A"/>
    <w:rsid w:val="001A29A5"/>
    <w:rsid w:val="001A5FC3"/>
    <w:rsid w:val="001A7BA7"/>
    <w:rsid w:val="001B43BF"/>
    <w:rsid w:val="001D2FF4"/>
    <w:rsid w:val="002376A3"/>
    <w:rsid w:val="002414FE"/>
    <w:rsid w:val="002622F0"/>
    <w:rsid w:val="00283BE6"/>
    <w:rsid w:val="002B4980"/>
    <w:rsid w:val="002C36AC"/>
    <w:rsid w:val="002E20A2"/>
    <w:rsid w:val="00334E73"/>
    <w:rsid w:val="00347C64"/>
    <w:rsid w:val="00377E95"/>
    <w:rsid w:val="003A5AC6"/>
    <w:rsid w:val="003B7D26"/>
    <w:rsid w:val="003C4BD4"/>
    <w:rsid w:val="003C4C2D"/>
    <w:rsid w:val="003D39B5"/>
    <w:rsid w:val="003F52F9"/>
    <w:rsid w:val="003F75B2"/>
    <w:rsid w:val="004068CC"/>
    <w:rsid w:val="0042765C"/>
    <w:rsid w:val="004461A2"/>
    <w:rsid w:val="0044751E"/>
    <w:rsid w:val="004A0511"/>
    <w:rsid w:val="004C3DE4"/>
    <w:rsid w:val="004D7007"/>
    <w:rsid w:val="004E29C5"/>
    <w:rsid w:val="004F4E71"/>
    <w:rsid w:val="005018FF"/>
    <w:rsid w:val="005063D4"/>
    <w:rsid w:val="00542DF5"/>
    <w:rsid w:val="005555DE"/>
    <w:rsid w:val="0056068C"/>
    <w:rsid w:val="005776AE"/>
    <w:rsid w:val="005B2024"/>
    <w:rsid w:val="005D153E"/>
    <w:rsid w:val="005E301C"/>
    <w:rsid w:val="005E6CAD"/>
    <w:rsid w:val="005F3539"/>
    <w:rsid w:val="0066545C"/>
    <w:rsid w:val="006936B3"/>
    <w:rsid w:val="006B0263"/>
    <w:rsid w:val="006D4C1F"/>
    <w:rsid w:val="006D5206"/>
    <w:rsid w:val="006F0C16"/>
    <w:rsid w:val="00715878"/>
    <w:rsid w:val="007329B6"/>
    <w:rsid w:val="007337E6"/>
    <w:rsid w:val="00771D3C"/>
    <w:rsid w:val="00781DD1"/>
    <w:rsid w:val="00786EB8"/>
    <w:rsid w:val="00791C5F"/>
    <w:rsid w:val="007A3533"/>
    <w:rsid w:val="00851063"/>
    <w:rsid w:val="00855C21"/>
    <w:rsid w:val="00880C11"/>
    <w:rsid w:val="008D2C75"/>
    <w:rsid w:val="009501F0"/>
    <w:rsid w:val="0095457F"/>
    <w:rsid w:val="00986583"/>
    <w:rsid w:val="00993BFA"/>
    <w:rsid w:val="009A726F"/>
    <w:rsid w:val="009B3103"/>
    <w:rsid w:val="009B4DE0"/>
    <w:rsid w:val="00A445E8"/>
    <w:rsid w:val="00A565B7"/>
    <w:rsid w:val="00AC01CC"/>
    <w:rsid w:val="00AC5131"/>
    <w:rsid w:val="00AE430E"/>
    <w:rsid w:val="00B524E8"/>
    <w:rsid w:val="00B67630"/>
    <w:rsid w:val="00B730BC"/>
    <w:rsid w:val="00B749D4"/>
    <w:rsid w:val="00B80114"/>
    <w:rsid w:val="00BA1FC4"/>
    <w:rsid w:val="00BA55FD"/>
    <w:rsid w:val="00BB17B5"/>
    <w:rsid w:val="00BB7F9B"/>
    <w:rsid w:val="00BD28E7"/>
    <w:rsid w:val="00BF03A3"/>
    <w:rsid w:val="00C54D30"/>
    <w:rsid w:val="00C65F8E"/>
    <w:rsid w:val="00C762AB"/>
    <w:rsid w:val="00C938BA"/>
    <w:rsid w:val="00CA06EF"/>
    <w:rsid w:val="00CA52AA"/>
    <w:rsid w:val="00CC4106"/>
    <w:rsid w:val="00CC5FE0"/>
    <w:rsid w:val="00CE0ED9"/>
    <w:rsid w:val="00CF2ED8"/>
    <w:rsid w:val="00D26BB7"/>
    <w:rsid w:val="00D57659"/>
    <w:rsid w:val="00D72B3B"/>
    <w:rsid w:val="00D852B8"/>
    <w:rsid w:val="00E169F0"/>
    <w:rsid w:val="00E61ED7"/>
    <w:rsid w:val="00E6751C"/>
    <w:rsid w:val="00E84EBA"/>
    <w:rsid w:val="00EA00EC"/>
    <w:rsid w:val="00F1207B"/>
    <w:rsid w:val="00F4196E"/>
    <w:rsid w:val="00FA5978"/>
    <w:rsid w:val="00FB3A98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5"/>
  </w:style>
  <w:style w:type="paragraph" w:styleId="Heading1">
    <w:name w:val="heading 1"/>
    <w:basedOn w:val="Normal"/>
    <w:next w:val="Normal"/>
    <w:link w:val="Heading1Char"/>
    <w:uiPriority w:val="9"/>
    <w:qFormat/>
    <w:rsid w:val="008D2C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2C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C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C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C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C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C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C75"/>
    <w:rPr>
      <w:b/>
      <w:bCs/>
    </w:rPr>
  </w:style>
  <w:style w:type="character" w:styleId="Emphasis">
    <w:name w:val="Emphasis"/>
    <w:uiPriority w:val="20"/>
    <w:qFormat/>
    <w:rsid w:val="008D2C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C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C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C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75"/>
    <w:rPr>
      <w:b/>
      <w:bCs/>
      <w:i/>
      <w:iCs/>
    </w:rPr>
  </w:style>
  <w:style w:type="character" w:styleId="SubtleEmphasis">
    <w:name w:val="Subtle Emphasis"/>
    <w:uiPriority w:val="19"/>
    <w:qFormat/>
    <w:rsid w:val="008D2C75"/>
    <w:rPr>
      <w:i/>
      <w:iCs/>
    </w:rPr>
  </w:style>
  <w:style w:type="character" w:styleId="IntenseEmphasis">
    <w:name w:val="Intense Emphasis"/>
    <w:uiPriority w:val="21"/>
    <w:qFormat/>
    <w:rsid w:val="008D2C75"/>
    <w:rPr>
      <w:b/>
      <w:bCs/>
    </w:rPr>
  </w:style>
  <w:style w:type="character" w:styleId="SubtleReference">
    <w:name w:val="Subtle Reference"/>
    <w:uiPriority w:val="31"/>
    <w:qFormat/>
    <w:rsid w:val="008D2C75"/>
    <w:rPr>
      <w:smallCaps/>
    </w:rPr>
  </w:style>
  <w:style w:type="character" w:styleId="IntenseReference">
    <w:name w:val="Intense Reference"/>
    <w:uiPriority w:val="32"/>
    <w:qFormat/>
    <w:rsid w:val="008D2C75"/>
    <w:rPr>
      <w:smallCaps/>
      <w:spacing w:val="5"/>
      <w:u w:val="single"/>
    </w:rPr>
  </w:style>
  <w:style w:type="character" w:styleId="BookTitle">
    <w:name w:val="Book Title"/>
    <w:uiPriority w:val="33"/>
    <w:qFormat/>
    <w:rsid w:val="008D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C7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878"/>
  </w:style>
  <w:style w:type="paragraph" w:styleId="Footer">
    <w:name w:val="footer"/>
    <w:basedOn w:val="Normal"/>
    <w:link w:val="Foot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878"/>
  </w:style>
  <w:style w:type="paragraph" w:styleId="BalloonText">
    <w:name w:val="Balloon Text"/>
    <w:basedOn w:val="Normal"/>
    <w:link w:val="BalloonTextChar"/>
    <w:uiPriority w:val="99"/>
    <w:semiHidden/>
    <w:unhideWhenUsed/>
    <w:rsid w:val="0071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7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3C4BD4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Vrinda"/>
      <w:kern w:val="1"/>
      <w:sz w:val="24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.Sc.%20Experiment\temple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48</TotalTime>
  <Pages>9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65</cp:revision>
  <dcterms:created xsi:type="dcterms:W3CDTF">2012-08-06T16:15:00Z</dcterms:created>
  <dcterms:modified xsi:type="dcterms:W3CDTF">2012-10-15T12:58:00Z</dcterms:modified>
</cp:coreProperties>
</file>