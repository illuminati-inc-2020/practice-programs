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6AC" w:rsidRPr="00BA55FD" w:rsidRDefault="00CF5762" w:rsidP="00EF20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pict>
          <v:group id="_x0000_s1034" style="position:absolute;margin-left:-26.05pt;margin-top:-30.55pt;width:552.15pt;height:78.7pt;z-index:251671552" coordorigin="469,469" coordsize="11043,157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left:2956;top:469;width:8464;height:1574;v-text-anchor:middle">
              <v:textbox style="mso-next-textbox:#_x0000_s1026" inset="0,0,0,0">
                <w:txbxContent>
                  <w:p w:rsidR="00715878" w:rsidRPr="00715878" w:rsidRDefault="00715878" w:rsidP="00715878"/>
                </w:txbxContent>
              </v:textbox>
            </v:shape>
            <v:shape id="_x0000_s1027" type="#_x0000_t202" style="position:absolute;left:469;top:469;width:2487;height:787">
              <v:textbox style="mso-next-textbox:#_x0000_s1027">
                <w:txbxContent>
                  <w:p w:rsidR="00715878" w:rsidRPr="00715878" w:rsidRDefault="00715878" w:rsidP="00715878"/>
                </w:txbxContent>
              </v:textbox>
            </v:shape>
            <v:shape id="_x0000_s1028" type="#_x0000_t202" style="position:absolute;left:469;top:1256;width:2487;height:787">
              <v:textbox style="mso-next-textbox:#_x0000_s1028">
                <w:txbxContent>
                  <w:p w:rsidR="00715878" w:rsidRDefault="00715878" w:rsidP="00715878"/>
                </w:txbxContent>
              </v:textbox>
            </v:shape>
            <v:shape id="_x0000_s1029" type="#_x0000_t202" style="position:absolute;left:642;top:1440;width:2163;height:469" stroked="f">
              <v:fill opacity="0"/>
              <v:textbox style="mso-next-textbox:#_x0000_s1029">
                <w:txbxContent>
                  <w:p w:rsidR="00715878" w:rsidRPr="00715878" w:rsidRDefault="00C22FDF" w:rsidP="00C22FDF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0</w:t>
                    </w:r>
                    <w:r w:rsidR="00217A86">
                      <w:rPr>
                        <w:rFonts w:ascii="Times New Roman" w:hAnsi="Times New Roman" w:cs="Times New Roman"/>
                        <w:sz w:val="24"/>
                      </w:rPr>
                      <w:t>6</w:t>
                    </w:r>
                    <w:r w:rsidR="00715878">
                      <w:rPr>
                        <w:rFonts w:ascii="Times New Roman" w:hAnsi="Times New Roman" w:cs="Times New Roman"/>
                        <w:sz w:val="24"/>
                      </w:rPr>
                      <w:t>/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0</w:t>
                    </w:r>
                    <w:r w:rsidR="00217A86">
                      <w:rPr>
                        <w:rFonts w:ascii="Times New Roman" w:hAnsi="Times New Roman" w:cs="Times New Roman"/>
                        <w:sz w:val="24"/>
                      </w:rPr>
                      <w:t>8</w:t>
                    </w:r>
                    <w:r w:rsidR="00715878">
                      <w:rPr>
                        <w:rFonts w:ascii="Times New Roman" w:hAnsi="Times New Roman" w:cs="Times New Roman"/>
                        <w:sz w:val="24"/>
                      </w:rPr>
                      <w:t>/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2012</w:t>
                    </w:r>
                  </w:p>
                </w:txbxContent>
              </v:textbox>
            </v:shape>
            <v:shape id="_x0000_s1030" type="#_x0000_t202" style="position:absolute;left:642;top:620;width:2163;height:469" stroked="f">
              <v:fill opacity="0"/>
              <v:textbox style="mso-next-textbox:#_x0000_s1030">
                <w:txbxContent>
                  <w:p w:rsidR="00715878" w:rsidRPr="00715878" w:rsidRDefault="00715878" w:rsidP="00715878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715878">
                      <w:rPr>
                        <w:rFonts w:ascii="Times New Roman" w:hAnsi="Times New Roman" w:cs="Times New Roman"/>
                        <w:sz w:val="24"/>
                      </w:rPr>
                      <w:t>Experiment No.:</w:t>
                    </w:r>
                    <w:r w:rsidR="00C22FDF">
                      <w:rPr>
                        <w:rFonts w:ascii="Times New Roman" w:hAnsi="Times New Roman" w:cs="Times New Roman"/>
                        <w:sz w:val="24"/>
                      </w:rPr>
                      <w:t>1a</w:t>
                    </w:r>
                  </w:p>
                </w:txbxContent>
              </v:textbox>
            </v:shape>
            <v:shape id="_x0000_s1031" type="#_x0000_t202" style="position:absolute;left:3086;top:787;width:8426;height:971" stroked="f">
              <v:fill opacity="0"/>
              <v:textbox style="mso-next-textbox:#_x0000_s1031">
                <w:txbxContent>
                  <w:p w:rsidR="00715878" w:rsidRPr="00715878" w:rsidRDefault="00715878" w:rsidP="00715878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36"/>
                      </w:rPr>
                    </w:pPr>
                    <w:r>
                      <w:rPr>
                        <w:rFonts w:ascii="Times New Roman" w:hAnsi="Times New Roman" w:cs="Times New Roman"/>
                        <w:sz w:val="36"/>
                      </w:rPr>
                      <w:t>STACK</w:t>
                    </w:r>
                  </w:p>
                </w:txbxContent>
              </v:textbox>
            </v:shape>
          </v:group>
        </w:pict>
      </w:r>
    </w:p>
    <w:p w:rsidR="00715878" w:rsidRPr="00BA55FD" w:rsidRDefault="00715878" w:rsidP="00EF2053">
      <w:pPr>
        <w:pStyle w:val="Heading1"/>
        <w:spacing w:line="240" w:lineRule="auto"/>
        <w:ind w:hanging="90"/>
        <w:rPr>
          <w:rFonts w:ascii="Times New Roman" w:hAnsi="Times New Roman" w:cs="Times New Roman"/>
          <w:sz w:val="24"/>
          <w:szCs w:val="24"/>
        </w:rPr>
      </w:pPr>
    </w:p>
    <w:p w:rsidR="00EF5FDC" w:rsidRPr="00EF5FDC" w:rsidRDefault="00EF5FDC" w:rsidP="00EF2053">
      <w:pPr>
        <w:spacing w:after="0"/>
      </w:pPr>
    </w:p>
    <w:p w:rsidR="00B730BC" w:rsidRPr="00760B75" w:rsidRDefault="00BA55FD" w:rsidP="00EF2053">
      <w:pPr>
        <w:pStyle w:val="Heading1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0B75">
        <w:rPr>
          <w:rFonts w:ascii="Times New Roman" w:hAnsi="Times New Roman" w:cs="Times New Roman"/>
          <w:sz w:val="20"/>
          <w:szCs w:val="20"/>
        </w:rPr>
        <w:t>AIM:</w:t>
      </w:r>
    </w:p>
    <w:p w:rsidR="00B730BC" w:rsidRPr="00760B75" w:rsidRDefault="00030E48" w:rsidP="00EF2053">
      <w:pPr>
        <w:pStyle w:val="Heading1"/>
        <w:spacing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60B75">
        <w:rPr>
          <w:rFonts w:ascii="Times New Roman" w:hAnsi="Times New Roman" w:cs="Times New Roman"/>
          <w:sz w:val="20"/>
          <w:szCs w:val="20"/>
        </w:rPr>
        <w:t>Implement</w:t>
      </w:r>
      <w:r w:rsidR="00500992" w:rsidRPr="00760B75">
        <w:rPr>
          <w:rFonts w:ascii="Times New Roman" w:hAnsi="Times New Roman" w:cs="Times New Roman"/>
          <w:sz w:val="20"/>
          <w:szCs w:val="20"/>
        </w:rPr>
        <w:t>ation of a</w:t>
      </w:r>
      <w:r w:rsidRPr="00760B75">
        <w:rPr>
          <w:rFonts w:ascii="Times New Roman" w:hAnsi="Times New Roman" w:cs="Times New Roman"/>
          <w:sz w:val="20"/>
          <w:szCs w:val="20"/>
        </w:rPr>
        <w:t xml:space="preserve"> Stack</w:t>
      </w:r>
    </w:p>
    <w:p w:rsidR="00B730BC" w:rsidRPr="00760B75" w:rsidRDefault="00B730BC" w:rsidP="00EF2053">
      <w:pPr>
        <w:pStyle w:val="Heading1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B730BC" w:rsidRPr="00760B75" w:rsidRDefault="00B730BC" w:rsidP="00EF2053">
      <w:pPr>
        <w:pStyle w:val="Heading1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542DF5" w:rsidRPr="00760B75" w:rsidRDefault="00BA55FD" w:rsidP="00EF2053">
      <w:pPr>
        <w:pStyle w:val="Heading1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0B75">
        <w:rPr>
          <w:rFonts w:ascii="Times New Roman" w:hAnsi="Times New Roman" w:cs="Times New Roman"/>
          <w:sz w:val="20"/>
          <w:szCs w:val="20"/>
        </w:rPr>
        <w:t>ALGORITHM:</w:t>
      </w:r>
    </w:p>
    <w:p w:rsidR="001866F0" w:rsidRPr="00760B75" w:rsidRDefault="001866F0" w:rsidP="00EF2053">
      <w:pPr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60B75">
        <w:rPr>
          <w:rFonts w:ascii="Times New Roman" w:hAnsi="Times New Roman" w:cs="Times New Roman"/>
          <w:sz w:val="20"/>
          <w:szCs w:val="20"/>
        </w:rPr>
        <w:t xml:space="preserve">The structure of a stack is as </w:t>
      </w:r>
      <w:proofErr w:type="gramStart"/>
      <w:r w:rsidRPr="00760B75">
        <w:rPr>
          <w:rFonts w:ascii="Times New Roman" w:hAnsi="Times New Roman" w:cs="Times New Roman"/>
          <w:sz w:val="20"/>
          <w:szCs w:val="20"/>
        </w:rPr>
        <w:t>following :</w:t>
      </w:r>
      <w:proofErr w:type="gramEnd"/>
      <w:r w:rsidRPr="00760B7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pPr w:leftFromText="180" w:rightFromText="180" w:vertAnchor="text" w:tblpY="1"/>
        <w:tblOverlap w:val="never"/>
        <w:tblW w:w="0" w:type="auto"/>
        <w:tblInd w:w="218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03"/>
        <w:gridCol w:w="1530"/>
        <w:gridCol w:w="1534"/>
      </w:tblGrid>
      <w:tr w:rsidR="001866F0" w:rsidRPr="00760B75" w:rsidTr="00C00FE1">
        <w:tc>
          <w:tcPr>
            <w:tcW w:w="120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6F0" w:rsidRPr="00760B75" w:rsidRDefault="001866F0" w:rsidP="00EF2053">
            <w:pPr>
              <w:pStyle w:val="TableContents"/>
              <w:ind w:firstLine="7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0B75">
              <w:rPr>
                <w:rFonts w:ascii="Times New Roman" w:hAnsi="Times New Roman" w:cs="Times New Roman"/>
                <w:sz w:val="20"/>
                <w:szCs w:val="20"/>
              </w:rPr>
              <w:t>top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66F0" w:rsidRPr="00760B75" w:rsidRDefault="001866F0" w:rsidP="00EF2053">
            <w:pPr>
              <w:pStyle w:val="TableContents"/>
              <w:ind w:firstLine="7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0B75">
              <w:rPr>
                <w:rFonts w:ascii="Times New Roman" w:hAnsi="Times New Roman" w:cs="Times New Roman"/>
                <w:sz w:val="20"/>
                <w:szCs w:val="20"/>
              </w:rPr>
              <w:t>length</w:t>
            </w:r>
          </w:p>
        </w:tc>
        <w:tc>
          <w:tcPr>
            <w:tcW w:w="15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866F0" w:rsidRPr="00760B75" w:rsidRDefault="001866F0" w:rsidP="00EF2053">
            <w:pPr>
              <w:pStyle w:val="TableContents"/>
              <w:ind w:firstLine="7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0B75">
              <w:rPr>
                <w:rFonts w:ascii="Times New Roman" w:hAnsi="Times New Roman" w:cs="Times New Roman"/>
                <w:sz w:val="20"/>
                <w:szCs w:val="20"/>
              </w:rPr>
              <w:t>buffer</w:t>
            </w:r>
          </w:p>
        </w:tc>
      </w:tr>
    </w:tbl>
    <w:p w:rsidR="001866F0" w:rsidRPr="00760B75" w:rsidRDefault="001866F0" w:rsidP="00EF2053">
      <w:pPr>
        <w:pStyle w:val="Heading1"/>
        <w:spacing w:line="240" w:lineRule="auto"/>
        <w:ind w:firstLine="720"/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</w:pPr>
    </w:p>
    <w:p w:rsidR="001866F0" w:rsidRPr="00760B75" w:rsidRDefault="001866F0" w:rsidP="00EF2053">
      <w:pPr>
        <w:pStyle w:val="Heading1"/>
        <w:spacing w:line="240" w:lineRule="auto"/>
        <w:ind w:firstLine="720"/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</w:pPr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 xml:space="preserve">Here top is index of top of the stack which is initialized as -1, length is the length of the stack and </w:t>
      </w:r>
      <w:proofErr w:type="spellStart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buf</w:t>
      </w:r>
      <w:proofErr w:type="spellEnd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 xml:space="preserve"> is the array of data.</w:t>
      </w:r>
    </w:p>
    <w:p w:rsidR="001866F0" w:rsidRPr="00760B75" w:rsidRDefault="001866F0" w:rsidP="00EF2053">
      <w:pPr>
        <w:pStyle w:val="Heading1"/>
        <w:spacing w:line="240" w:lineRule="auto"/>
        <w:ind w:firstLine="720"/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</w:pPr>
    </w:p>
    <w:p w:rsidR="001866F0" w:rsidRPr="00760B75" w:rsidRDefault="001866F0" w:rsidP="00EF2053">
      <w:pPr>
        <w:pStyle w:val="Heading1"/>
        <w:spacing w:line="240" w:lineRule="auto"/>
        <w:ind w:firstLine="720"/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</w:pPr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 xml:space="preserve">The following function checks whether </w:t>
      </w:r>
      <w:proofErr w:type="gramStart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a  stack</w:t>
      </w:r>
      <w:proofErr w:type="gramEnd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 xml:space="preserve"> is </w:t>
      </w:r>
      <w:proofErr w:type="spellStart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underflowing</w:t>
      </w:r>
      <w:proofErr w:type="spellEnd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 xml:space="preserve"> or not.</w:t>
      </w:r>
    </w:p>
    <w:p w:rsidR="001866F0" w:rsidRPr="00760B75" w:rsidRDefault="001866F0" w:rsidP="00EF2053">
      <w:pPr>
        <w:pStyle w:val="Heading1"/>
        <w:spacing w:line="240" w:lineRule="auto"/>
        <w:ind w:firstLine="720"/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</w:pPr>
      <w:proofErr w:type="spellStart"/>
      <w:proofErr w:type="gramStart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Stack.underflow</w:t>
      </w:r>
      <w:proofErr w:type="spellEnd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(</w:t>
      </w:r>
      <w:proofErr w:type="gramEnd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) {</w:t>
      </w:r>
    </w:p>
    <w:p w:rsidR="001866F0" w:rsidRPr="00760B75" w:rsidRDefault="001866F0" w:rsidP="00EF2053">
      <w:pPr>
        <w:pStyle w:val="Heading1"/>
        <w:spacing w:line="240" w:lineRule="auto"/>
        <w:ind w:firstLine="720"/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</w:pPr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if(</w:t>
      </w:r>
      <w:proofErr w:type="spellStart"/>
      <w:proofErr w:type="gramEnd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Stack.top</w:t>
      </w:r>
      <w:proofErr w:type="spellEnd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&lt;0)</w:t>
      </w:r>
    </w:p>
    <w:p w:rsidR="001866F0" w:rsidRPr="00760B75" w:rsidRDefault="001866F0" w:rsidP="00EF2053">
      <w:pPr>
        <w:pStyle w:val="Heading1"/>
        <w:spacing w:line="240" w:lineRule="auto"/>
        <w:ind w:firstLine="720"/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</w:pPr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ab/>
      </w:r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return</w:t>
      </w:r>
      <w:proofErr w:type="gramEnd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 xml:space="preserve"> true</w:t>
      </w:r>
    </w:p>
    <w:p w:rsidR="001866F0" w:rsidRPr="00760B75" w:rsidRDefault="001866F0" w:rsidP="00EF2053">
      <w:pPr>
        <w:pStyle w:val="Heading1"/>
        <w:spacing w:line="240" w:lineRule="auto"/>
        <w:ind w:firstLine="720"/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</w:pPr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else</w:t>
      </w:r>
      <w:proofErr w:type="gramEnd"/>
    </w:p>
    <w:p w:rsidR="001866F0" w:rsidRPr="00760B75" w:rsidRDefault="001866F0" w:rsidP="00EF2053">
      <w:pPr>
        <w:pStyle w:val="Heading1"/>
        <w:spacing w:line="240" w:lineRule="auto"/>
        <w:ind w:firstLine="720"/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</w:pPr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ab/>
      </w:r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return</w:t>
      </w:r>
      <w:proofErr w:type="gramEnd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 xml:space="preserve"> false</w:t>
      </w:r>
    </w:p>
    <w:p w:rsidR="001866F0" w:rsidRPr="00760B75" w:rsidRDefault="001866F0" w:rsidP="00EF2053">
      <w:pPr>
        <w:pStyle w:val="Heading1"/>
        <w:spacing w:line="240" w:lineRule="auto"/>
        <w:ind w:firstLine="720"/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</w:pPr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}</w:t>
      </w:r>
    </w:p>
    <w:p w:rsidR="001866F0" w:rsidRPr="00760B75" w:rsidRDefault="001866F0" w:rsidP="00EF2053">
      <w:pPr>
        <w:pStyle w:val="Heading1"/>
        <w:spacing w:line="240" w:lineRule="auto"/>
        <w:ind w:firstLine="720"/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</w:pPr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The following function checks whether a stack is overflowed or not.</w:t>
      </w:r>
    </w:p>
    <w:p w:rsidR="001866F0" w:rsidRPr="00760B75" w:rsidRDefault="001866F0" w:rsidP="00EF2053">
      <w:pPr>
        <w:pStyle w:val="Heading1"/>
        <w:spacing w:line="240" w:lineRule="auto"/>
        <w:ind w:firstLine="720"/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</w:pPr>
      <w:proofErr w:type="spellStart"/>
      <w:proofErr w:type="gramStart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Stack.overflow</w:t>
      </w:r>
      <w:proofErr w:type="spellEnd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(</w:t>
      </w:r>
      <w:proofErr w:type="gramEnd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) {</w:t>
      </w:r>
    </w:p>
    <w:p w:rsidR="001866F0" w:rsidRPr="00760B75" w:rsidRDefault="001866F0" w:rsidP="00EF2053">
      <w:pPr>
        <w:pStyle w:val="Heading1"/>
        <w:spacing w:line="240" w:lineRule="auto"/>
        <w:ind w:firstLine="720"/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</w:pPr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if(</w:t>
      </w:r>
      <w:proofErr w:type="gramEnd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Stack.top≥stack.length-1)</w:t>
      </w:r>
    </w:p>
    <w:p w:rsidR="001866F0" w:rsidRPr="00760B75" w:rsidRDefault="001866F0" w:rsidP="00EF2053">
      <w:pPr>
        <w:pStyle w:val="Heading1"/>
        <w:spacing w:line="240" w:lineRule="auto"/>
        <w:ind w:firstLine="720"/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</w:pPr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ab/>
      </w:r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return</w:t>
      </w:r>
      <w:proofErr w:type="gramEnd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 xml:space="preserve"> true</w:t>
      </w:r>
    </w:p>
    <w:p w:rsidR="001866F0" w:rsidRPr="00760B75" w:rsidRDefault="001866F0" w:rsidP="00EF2053">
      <w:pPr>
        <w:pStyle w:val="Heading1"/>
        <w:spacing w:line="240" w:lineRule="auto"/>
        <w:ind w:firstLine="720"/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</w:pPr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else</w:t>
      </w:r>
      <w:proofErr w:type="gramEnd"/>
    </w:p>
    <w:p w:rsidR="001866F0" w:rsidRPr="00760B75" w:rsidRDefault="001866F0" w:rsidP="00EF2053">
      <w:pPr>
        <w:pStyle w:val="Heading1"/>
        <w:spacing w:line="240" w:lineRule="auto"/>
        <w:ind w:firstLine="720"/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</w:pPr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ab/>
      </w:r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return</w:t>
      </w:r>
      <w:proofErr w:type="gramEnd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 xml:space="preserve"> false</w:t>
      </w:r>
    </w:p>
    <w:p w:rsidR="001866F0" w:rsidRPr="00760B75" w:rsidRDefault="001866F0" w:rsidP="00EF2053">
      <w:pPr>
        <w:pStyle w:val="Heading1"/>
        <w:spacing w:line="240" w:lineRule="auto"/>
        <w:ind w:firstLine="720"/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</w:pPr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}</w:t>
      </w:r>
    </w:p>
    <w:p w:rsidR="001866F0" w:rsidRPr="00760B75" w:rsidRDefault="001866F0" w:rsidP="00EF2053">
      <w:pPr>
        <w:pStyle w:val="Heading1"/>
        <w:spacing w:line="240" w:lineRule="auto"/>
        <w:ind w:firstLine="720"/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</w:pPr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The following function pushes an element at top of the stack.</w:t>
      </w:r>
    </w:p>
    <w:p w:rsidR="001866F0" w:rsidRPr="00760B75" w:rsidRDefault="001866F0" w:rsidP="00EF2053">
      <w:pPr>
        <w:pStyle w:val="Heading1"/>
        <w:spacing w:line="240" w:lineRule="auto"/>
        <w:ind w:firstLine="720"/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</w:pPr>
      <w:proofErr w:type="spellStart"/>
      <w:proofErr w:type="gramStart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Stack.push</w:t>
      </w:r>
      <w:proofErr w:type="spellEnd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(</w:t>
      </w:r>
      <w:proofErr w:type="gramEnd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e) {</w:t>
      </w:r>
    </w:p>
    <w:p w:rsidR="001866F0" w:rsidRPr="00760B75" w:rsidRDefault="001866F0" w:rsidP="00EF2053">
      <w:pPr>
        <w:pStyle w:val="Heading1"/>
        <w:spacing w:line="240" w:lineRule="auto"/>
        <w:ind w:firstLine="720"/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</w:pPr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if(</w:t>
      </w:r>
      <w:proofErr w:type="gramEnd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 xml:space="preserve">NOT </w:t>
      </w:r>
      <w:proofErr w:type="spellStart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Stack.overflow</w:t>
      </w:r>
      <w:proofErr w:type="spellEnd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()) {</w:t>
      </w:r>
    </w:p>
    <w:p w:rsidR="001866F0" w:rsidRPr="00760B75" w:rsidRDefault="001866F0" w:rsidP="00EF2053">
      <w:pPr>
        <w:pStyle w:val="Heading1"/>
        <w:spacing w:line="240" w:lineRule="auto"/>
        <w:ind w:firstLine="720"/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</w:pPr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ab/>
      </w:r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ab/>
      </w:r>
      <w:proofErr w:type="spellStart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Stack.top</w:t>
      </w:r>
      <w:proofErr w:type="spellEnd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=Stack.top+1</w:t>
      </w:r>
    </w:p>
    <w:p w:rsidR="001866F0" w:rsidRPr="00760B75" w:rsidRDefault="001866F0" w:rsidP="00EF2053">
      <w:pPr>
        <w:pStyle w:val="Heading1"/>
        <w:spacing w:line="240" w:lineRule="auto"/>
        <w:ind w:firstLine="720"/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</w:pPr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ab/>
      </w:r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ab/>
      </w:r>
      <w:proofErr w:type="spellStart"/>
      <w:proofErr w:type="gramStart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Stack.buf</w:t>
      </w:r>
      <w:proofErr w:type="spellEnd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[</w:t>
      </w:r>
      <w:proofErr w:type="spellStart"/>
      <w:proofErr w:type="gramEnd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Stack.top</w:t>
      </w:r>
      <w:proofErr w:type="spellEnd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]=e</w:t>
      </w:r>
    </w:p>
    <w:p w:rsidR="001866F0" w:rsidRPr="00760B75" w:rsidRDefault="001866F0" w:rsidP="00EF2053">
      <w:pPr>
        <w:pStyle w:val="Heading1"/>
        <w:spacing w:line="240" w:lineRule="auto"/>
        <w:ind w:firstLine="720"/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</w:pPr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ab/>
        <w:t>}</w:t>
      </w:r>
    </w:p>
    <w:p w:rsidR="001866F0" w:rsidRPr="00760B75" w:rsidRDefault="001866F0" w:rsidP="00EF2053">
      <w:pPr>
        <w:pStyle w:val="Heading1"/>
        <w:spacing w:line="240" w:lineRule="auto"/>
        <w:ind w:firstLine="720"/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</w:pPr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}</w:t>
      </w:r>
    </w:p>
    <w:p w:rsidR="001866F0" w:rsidRPr="00760B75" w:rsidRDefault="001866F0" w:rsidP="00EF2053">
      <w:pPr>
        <w:pStyle w:val="Heading1"/>
        <w:spacing w:line="240" w:lineRule="auto"/>
        <w:ind w:firstLine="720"/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</w:pPr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The following function pops and return the element at top of the stack</w:t>
      </w:r>
    </w:p>
    <w:p w:rsidR="001866F0" w:rsidRPr="00760B75" w:rsidRDefault="001866F0" w:rsidP="00EF2053">
      <w:pPr>
        <w:pStyle w:val="Heading1"/>
        <w:spacing w:line="240" w:lineRule="auto"/>
        <w:ind w:firstLine="720"/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</w:pPr>
      <w:proofErr w:type="spellStart"/>
      <w:proofErr w:type="gramStart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stack.pop</w:t>
      </w:r>
      <w:proofErr w:type="spellEnd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(</w:t>
      </w:r>
      <w:proofErr w:type="gramEnd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) {</w:t>
      </w:r>
    </w:p>
    <w:p w:rsidR="001866F0" w:rsidRPr="00760B75" w:rsidRDefault="001866F0" w:rsidP="00EF2053">
      <w:pPr>
        <w:pStyle w:val="Heading1"/>
        <w:spacing w:line="240" w:lineRule="auto"/>
        <w:ind w:firstLine="720"/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</w:pPr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if(</w:t>
      </w:r>
      <w:proofErr w:type="gramEnd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 xml:space="preserve">NOT </w:t>
      </w:r>
      <w:proofErr w:type="spellStart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Stack.underflow</w:t>
      </w:r>
      <w:proofErr w:type="spellEnd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()) {</w:t>
      </w:r>
    </w:p>
    <w:p w:rsidR="001866F0" w:rsidRPr="00760B75" w:rsidRDefault="001866F0" w:rsidP="00EF2053">
      <w:pPr>
        <w:pStyle w:val="Heading1"/>
        <w:spacing w:line="240" w:lineRule="auto"/>
        <w:ind w:firstLine="720"/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</w:pPr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ab/>
      </w:r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temp=</w:t>
      </w:r>
      <w:proofErr w:type="spellStart"/>
      <w:proofErr w:type="gramEnd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Stack.buf</w:t>
      </w:r>
      <w:proofErr w:type="spellEnd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[</w:t>
      </w:r>
      <w:proofErr w:type="spellStart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Stack.top</w:t>
      </w:r>
      <w:proofErr w:type="spellEnd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]</w:t>
      </w:r>
    </w:p>
    <w:p w:rsidR="001866F0" w:rsidRPr="00760B75" w:rsidRDefault="001866F0" w:rsidP="00EF2053">
      <w:pPr>
        <w:pStyle w:val="Heading1"/>
        <w:spacing w:line="240" w:lineRule="auto"/>
        <w:ind w:firstLine="720"/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</w:pPr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ab/>
      </w:r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ab/>
      </w:r>
      <w:proofErr w:type="spellStart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stack.top</w:t>
      </w:r>
      <w:proofErr w:type="spellEnd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=Stack.top-1</w:t>
      </w:r>
    </w:p>
    <w:p w:rsidR="001866F0" w:rsidRPr="00760B75" w:rsidRDefault="001866F0" w:rsidP="00EF2053">
      <w:pPr>
        <w:pStyle w:val="Heading1"/>
        <w:spacing w:line="240" w:lineRule="auto"/>
        <w:ind w:firstLine="720"/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</w:pPr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ab/>
      </w:r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return</w:t>
      </w:r>
      <w:proofErr w:type="gramEnd"/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 xml:space="preserve"> temp</w:t>
      </w:r>
    </w:p>
    <w:p w:rsidR="001866F0" w:rsidRPr="00760B75" w:rsidRDefault="001866F0" w:rsidP="00EF2053">
      <w:pPr>
        <w:pStyle w:val="Heading1"/>
        <w:spacing w:line="240" w:lineRule="auto"/>
        <w:ind w:firstLine="720"/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</w:pPr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ab/>
        <w:t>}</w:t>
      </w:r>
    </w:p>
    <w:p w:rsidR="00590B85" w:rsidRPr="00760B75" w:rsidRDefault="001866F0" w:rsidP="00EF2053">
      <w:pPr>
        <w:pStyle w:val="Heading1"/>
        <w:spacing w:line="240" w:lineRule="auto"/>
        <w:ind w:firstLine="720"/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</w:pPr>
      <w:r w:rsidRPr="00760B75"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  <w:t>}</w:t>
      </w:r>
    </w:p>
    <w:p w:rsidR="00590B85" w:rsidRPr="00760B75" w:rsidRDefault="00590B85" w:rsidP="00EF2053">
      <w:pPr>
        <w:pStyle w:val="Heading1"/>
        <w:spacing w:line="240" w:lineRule="auto"/>
        <w:rPr>
          <w:rFonts w:ascii="Times New Roman" w:eastAsiaTheme="minorEastAsia" w:hAnsi="Times New Roman" w:cs="Times New Roman"/>
          <w:b w:val="0"/>
          <w:bCs w:val="0"/>
          <w:sz w:val="20"/>
          <w:szCs w:val="20"/>
        </w:rPr>
      </w:pPr>
    </w:p>
    <w:p w:rsidR="00990C28" w:rsidRPr="00760B75" w:rsidRDefault="00990C28" w:rsidP="00EF2053">
      <w:pPr>
        <w:spacing w:after="0" w:line="240" w:lineRule="auto"/>
        <w:rPr>
          <w:sz w:val="20"/>
          <w:szCs w:val="20"/>
        </w:rPr>
      </w:pPr>
    </w:p>
    <w:p w:rsidR="00542DF5" w:rsidRPr="00760B75" w:rsidRDefault="00BA55FD" w:rsidP="00EF2053">
      <w:pPr>
        <w:pStyle w:val="Heading1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0B75">
        <w:rPr>
          <w:rFonts w:ascii="Times New Roman" w:hAnsi="Times New Roman" w:cs="Times New Roman"/>
          <w:sz w:val="20"/>
          <w:szCs w:val="20"/>
        </w:rPr>
        <w:t>SOURCE CODE: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/**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* Author</w:t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:</w:t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Rakesh Malik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* Date</w:t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:</w:t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24/07/2012</w:t>
      </w:r>
    </w:p>
    <w:p w:rsidR="00EF2053" w:rsidRPr="00760B75" w:rsidRDefault="00FF5B28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* Subj</w:t>
      </w:r>
      <w:r w:rsidR="00EF2053"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ect</w:t>
      </w:r>
      <w:r w:rsidR="00EF2053"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="00EF2053"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:</w:t>
      </w:r>
      <w:r w:rsidR="00EF2053"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="00877CAE"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Stack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* Assignment no.</w:t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:</w:t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*/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</w:p>
    <w:p w:rsidR="00494DA3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#include &lt;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iostream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&gt;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bookmarkStart w:id="0" w:name="_GoBack"/>
      <w:bookmarkEnd w:id="0"/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#include "</w:t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..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/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myexception.h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"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#include &lt;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cstdlib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&gt;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#include &lt;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iomanip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&gt;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#include &lt;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cstdio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&gt;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using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namespace 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std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using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namespace exception;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template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&lt;class DT&gt; class Stack {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DT *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buf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spellStart"/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int</w:t>
      </w:r>
      <w:proofErr w:type="spellEnd"/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top;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spellStart"/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int</w:t>
      </w:r>
      <w:proofErr w:type="spellEnd"/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length;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public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: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Stack(</w:t>
      </w:r>
      <w:proofErr w:type="spellStart"/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const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Stack&lt;DT&gt;&amp;);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Stack(</w:t>
      </w:r>
      <w:proofErr w:type="spellStart"/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int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);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~</w:t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Stack(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);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spellStart"/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bool</w:t>
      </w:r>
      <w:proofErr w:type="spellEnd"/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isOverflowed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();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spellStart"/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bool</w:t>
      </w:r>
      <w:proofErr w:type="spellEnd"/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isUnderflowed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();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void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push(DT);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 xml:space="preserve">DT </w:t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pop(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);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spellStart"/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int</w:t>
      </w:r>
      <w:proofErr w:type="spellEnd"/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getLength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();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spellStart"/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int</w:t>
      </w:r>
      <w:proofErr w:type="spellEnd"/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getNumberOfElements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();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void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clear();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void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display();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};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template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&lt;class DT&gt; Stack&lt;DT&gt;::Stack(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const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Stack&lt;DT&gt;&amp; s) {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Stack:</w:t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:length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=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s.length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Stack:</w:t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:top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=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s.top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Stack:</w:t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: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buf</w:t>
      </w:r>
      <w:proofErr w:type="spellEnd"/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=new DT[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s.length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];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for(</w:t>
      </w:r>
      <w:proofErr w:type="spellStart"/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int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i=0;i&lt;=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s.top;i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++)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Stack::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buf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[i</w:t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]=</w:t>
      </w:r>
      <w:proofErr w:type="spellStart"/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s.buf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[i];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}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template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&lt;class DT&gt; Stack&lt;DT&gt;::Stack(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int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length=0) {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if(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length&gt;=0) {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Stack:</w:t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:length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=length;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try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{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Stack:</w:t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: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buf</w:t>
      </w:r>
      <w:proofErr w:type="spellEnd"/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=new DT[length];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}catch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(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bad_alloc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) {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spellStart"/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cerr</w:t>
      </w:r>
      <w:proofErr w:type="spellEnd"/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&lt;&lt;"Error : '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bad_alloc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' exception during Stack allocation"&lt;&lt;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endl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}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}else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{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Stack:</w:t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:length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=0;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try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{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Stack:</w:t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: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buf</w:t>
      </w:r>
      <w:proofErr w:type="spellEnd"/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=new DT[0];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}catch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(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bad_alloc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) {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spellStart"/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cerr</w:t>
      </w:r>
      <w:proofErr w:type="spellEnd"/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&lt;&lt;"Error : '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bad_alloc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' exception during Stack allocation"&lt;&lt;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endl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}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}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Stack:</w:t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:top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=-1;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}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template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&lt;class DT&gt; Stack&lt;DT&gt;::~Stack() {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delete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Stack::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buf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Stack:</w:t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:length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=0;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Stack:</w:t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:top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=-1;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}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template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&lt;class DT&gt; 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bool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Stack&lt;DT&gt;::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isOverflowed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() {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return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Stack::top&gt;=Stack::length-1;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}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template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&lt;class DT&gt; 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bool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Stack&lt;DT&gt;::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isUnderflowed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() {</w:t>
      </w:r>
    </w:p>
    <w:p w:rsidR="00494DA3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return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Stack::top&lt;0;</w:t>
      </w:r>
    </w:p>
    <w:p w:rsidR="00D52268" w:rsidRDefault="00D52268" w:rsidP="00D52268">
      <w:pPr>
        <w:spacing w:after="0"/>
        <w:rPr>
          <w:sz w:val="20"/>
          <w:szCs w:val="20"/>
        </w:rPr>
      </w:pPr>
    </w:p>
    <w:p w:rsidR="00D52268" w:rsidRDefault="00D52268" w:rsidP="00D52268">
      <w:pPr>
        <w:spacing w:after="0"/>
        <w:rPr>
          <w:sz w:val="20"/>
          <w:szCs w:val="20"/>
        </w:rPr>
      </w:pPr>
    </w:p>
    <w:p w:rsidR="00D52268" w:rsidRDefault="00D52268" w:rsidP="00D52268">
      <w:pPr>
        <w:spacing w:after="0"/>
        <w:rPr>
          <w:sz w:val="20"/>
          <w:szCs w:val="20"/>
        </w:rPr>
      </w:pPr>
    </w:p>
    <w:p w:rsidR="00D52268" w:rsidRDefault="00D52268" w:rsidP="00D52268">
      <w:pPr>
        <w:spacing w:after="0"/>
        <w:rPr>
          <w:sz w:val="20"/>
          <w:szCs w:val="20"/>
        </w:rPr>
      </w:pPr>
    </w:p>
    <w:p w:rsidR="00D52268" w:rsidRDefault="00D52268" w:rsidP="00D52268">
      <w:pPr>
        <w:spacing w:after="0"/>
        <w:rPr>
          <w:sz w:val="20"/>
          <w:szCs w:val="20"/>
        </w:rPr>
      </w:pPr>
    </w:p>
    <w:p w:rsidR="00D52268" w:rsidRDefault="00D52268" w:rsidP="00D52268">
      <w:pPr>
        <w:spacing w:after="0"/>
        <w:rPr>
          <w:sz w:val="20"/>
          <w:szCs w:val="20"/>
        </w:rPr>
      </w:pPr>
    </w:p>
    <w:p w:rsidR="00D52268" w:rsidRDefault="00D52268" w:rsidP="00D52268">
      <w:pPr>
        <w:spacing w:after="0"/>
        <w:rPr>
          <w:sz w:val="20"/>
          <w:szCs w:val="20"/>
        </w:rPr>
      </w:pPr>
    </w:p>
    <w:p w:rsidR="00D52268" w:rsidRDefault="00D52268" w:rsidP="00D52268">
      <w:pPr>
        <w:spacing w:after="0"/>
        <w:rPr>
          <w:sz w:val="20"/>
          <w:szCs w:val="20"/>
        </w:rPr>
      </w:pPr>
    </w:p>
    <w:p w:rsidR="00D52268" w:rsidRDefault="00D52268" w:rsidP="00D52268">
      <w:pPr>
        <w:spacing w:after="0"/>
        <w:rPr>
          <w:sz w:val="20"/>
          <w:szCs w:val="20"/>
        </w:rPr>
      </w:pPr>
    </w:p>
    <w:p w:rsidR="00D52268" w:rsidRDefault="00D52268" w:rsidP="00D52268">
      <w:pPr>
        <w:spacing w:after="0"/>
        <w:rPr>
          <w:sz w:val="20"/>
          <w:szCs w:val="20"/>
        </w:rPr>
      </w:pPr>
    </w:p>
    <w:p w:rsidR="00D52268" w:rsidRDefault="00D52268" w:rsidP="00D52268">
      <w:pPr>
        <w:spacing w:after="0"/>
        <w:rPr>
          <w:sz w:val="20"/>
          <w:szCs w:val="20"/>
        </w:rPr>
      </w:pPr>
    </w:p>
    <w:p w:rsidR="00D52268" w:rsidRDefault="00D52268" w:rsidP="00D52268">
      <w:pPr>
        <w:spacing w:after="0"/>
        <w:rPr>
          <w:sz w:val="20"/>
          <w:szCs w:val="20"/>
        </w:rPr>
      </w:pPr>
    </w:p>
    <w:p w:rsidR="00D52268" w:rsidRDefault="00D52268" w:rsidP="00D52268">
      <w:pPr>
        <w:spacing w:after="0"/>
        <w:rPr>
          <w:sz w:val="20"/>
          <w:szCs w:val="20"/>
        </w:rPr>
      </w:pPr>
    </w:p>
    <w:p w:rsidR="00D52268" w:rsidRDefault="00D52268" w:rsidP="00D52268">
      <w:pPr>
        <w:spacing w:after="0"/>
        <w:rPr>
          <w:sz w:val="20"/>
          <w:szCs w:val="20"/>
        </w:rPr>
      </w:pPr>
    </w:p>
    <w:p w:rsidR="00D52268" w:rsidRPr="00760B75" w:rsidRDefault="00D52268" w:rsidP="00D52268">
      <w:pPr>
        <w:spacing w:after="0"/>
        <w:rPr>
          <w:sz w:val="20"/>
          <w:szCs w:val="20"/>
        </w:rPr>
      </w:pPr>
      <w:r w:rsidRPr="00760B75">
        <w:rPr>
          <w:noProof/>
          <w:sz w:val="20"/>
          <w:szCs w:val="20"/>
          <w:lang w:bidi="ar-SA"/>
        </w:rPr>
        <w:drawing>
          <wp:inline distT="0" distB="0" distL="0" distR="0" wp14:anchorId="15FEE106" wp14:editId="6E0B6171">
            <wp:extent cx="5871600" cy="302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00" cy="302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268" w:rsidRPr="00760B75" w:rsidRDefault="00AC0BB5" w:rsidP="00AC0BB5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Fig 1: Empty Stack</w:t>
      </w:r>
    </w:p>
    <w:p w:rsidR="00494DA3" w:rsidRDefault="00494DA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br w:type="page"/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}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template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&lt;class DT&gt; void Stack&lt;DT&gt;::push(DT e) {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if(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!Stack::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isOverflowed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())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Stack::</w:t>
      </w:r>
      <w:proofErr w:type="spellStart"/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buf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[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++Stack::top]=e;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else</w:t>
      </w:r>
      <w:proofErr w:type="gramEnd"/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throw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StackOverflowException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();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}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template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&lt;class DT&gt; DT Stack&lt;DT&gt;::pop() {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if(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!Stack::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isUnderflowed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())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return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Stack::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buf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[Stack::top--];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else</w:t>
      </w:r>
      <w:proofErr w:type="gramEnd"/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throw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StackUnderflowException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();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}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template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&lt;class DT&gt; 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int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Stack&lt;DT&gt;::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getLength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() {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return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Stack::length;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}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template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&lt;class DT&gt; 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int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Stack&lt;DT&gt;::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getNumberOfElements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() {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return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Stack::top+1;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}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template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&lt;class DT&gt; void Stack&lt;DT&gt;::clear() {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top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=-1;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}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template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&lt;class DT&gt; void Stack&lt;DT&gt;::display() {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cout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&lt;&lt;"     \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xDA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";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for(</w:t>
      </w:r>
      <w:proofErr w:type="spellStart"/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int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i=0; i&lt;length-1; i++)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spellStart"/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cout</w:t>
      </w:r>
      <w:proofErr w:type="spellEnd"/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&lt;&lt;"\xC4\xC4\xC4\xC4\xC4\xC4\xC2";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spellStart"/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cout</w:t>
      </w:r>
      <w:proofErr w:type="spellEnd"/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&lt;&lt;"\xC4\xC4\xC4\xC4\xC4\xC4\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xBF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"&lt;&lt;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endl</w:t>
      </w:r>
      <w:proofErr w:type="spellEnd"/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&lt;&lt;"     ";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for(</w:t>
      </w:r>
      <w:proofErr w:type="spellStart"/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int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i=0; i&lt;=top; i++)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spellStart"/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cout</w:t>
      </w:r>
      <w:proofErr w:type="spellEnd"/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&lt;&lt;"\xB3"&lt;&lt;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setw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(5)&lt;&lt;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buf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[i]&lt;&lt;" ";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for(</w:t>
      </w:r>
      <w:proofErr w:type="spellStart"/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int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i=top+1; i&lt;length; i++)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spellStart"/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cout</w:t>
      </w:r>
      <w:proofErr w:type="spellEnd"/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&lt;&lt;"\xB3      ";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spellStart"/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cout</w:t>
      </w:r>
      <w:proofErr w:type="spellEnd"/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&lt;&lt;"\xB3"&lt;&lt;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endl</w:t>
      </w:r>
      <w:proofErr w:type="spellEnd"/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&lt;&lt;"     \xC0";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for(</w:t>
      </w:r>
      <w:proofErr w:type="spellStart"/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int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i=0; i&lt;length-1; i++)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spellStart"/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cout</w:t>
      </w:r>
      <w:proofErr w:type="spellEnd"/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&lt;&lt;"\xC4\xC4\xC4\xC4\xC4\xC4\xC1";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spellStart"/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cout</w:t>
      </w:r>
      <w:proofErr w:type="spellEnd"/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&lt;&lt;"\xC4\xC4\xC4\xC4\xC4\xC4\xD9"&lt;&lt;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endl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for(</w:t>
      </w:r>
      <w:proofErr w:type="spellStart"/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int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i=0; i&lt;=top; i++)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spellStart"/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cout</w:t>
      </w:r>
      <w:proofErr w:type="spellEnd"/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&lt;&lt;"       ";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spellStart"/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cout</w:t>
      </w:r>
      <w:proofErr w:type="spellEnd"/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&lt;&lt;"  top="&lt;&lt;top&lt;&lt;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endl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}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main(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) {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Stack&lt;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int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&gt; </w:t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s(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5);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spellStart"/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int</w:t>
      </w:r>
      <w:proofErr w:type="spellEnd"/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choice=1,e;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char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msg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[50]="";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while(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choice) {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system(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"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cls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");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spellStart"/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cout</w:t>
      </w:r>
      <w:proofErr w:type="spellEnd"/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&lt;&lt;"STACK"&lt;&lt;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endl</w:t>
      </w:r>
      <w:proofErr w:type="spellEnd"/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&lt;&lt;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endl</w:t>
      </w:r>
      <w:proofErr w:type="spellEnd"/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&lt;&lt;"1.Push"&lt;&lt;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endl</w:t>
      </w:r>
      <w:proofErr w:type="spellEnd"/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 xml:space="preserve">    &lt;&lt;"2.Pop"&lt;&lt;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endl</w:t>
      </w:r>
      <w:proofErr w:type="spellEnd"/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 xml:space="preserve">    &lt;&lt;"0.Exit"&lt;&lt;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endl</w:t>
      </w:r>
      <w:proofErr w:type="spellEnd"/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&lt;&lt;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endl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spellStart"/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s.display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(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);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spellStart"/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cout</w:t>
      </w:r>
      <w:proofErr w:type="spellEnd"/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&lt;&lt;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msg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&lt;&lt;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endl</w:t>
      </w:r>
      <w:proofErr w:type="spellEnd"/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&lt;&lt;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endl</w:t>
      </w:r>
      <w:proofErr w:type="spellEnd"/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&lt;&lt;"Enter your choice_";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spellStart"/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cin</w:t>
      </w:r>
      <w:proofErr w:type="spellEnd"/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&gt;&gt;choice;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spellStart"/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cout</w:t>
      </w:r>
      <w:proofErr w:type="spellEnd"/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&lt;&lt;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endl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switch(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choice) {</w:t>
      </w:r>
    </w:p>
    <w:p w:rsidR="00494DA3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case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0:</w:t>
      </w:r>
    </w:p>
    <w:p w:rsidR="00D52268" w:rsidRDefault="00D52268" w:rsidP="00D52268">
      <w:pPr>
        <w:spacing w:after="0"/>
        <w:rPr>
          <w:sz w:val="20"/>
          <w:szCs w:val="20"/>
        </w:rPr>
      </w:pPr>
    </w:p>
    <w:p w:rsidR="00D52268" w:rsidRDefault="00D52268" w:rsidP="00D52268">
      <w:pPr>
        <w:spacing w:after="0"/>
        <w:rPr>
          <w:sz w:val="20"/>
          <w:szCs w:val="20"/>
        </w:rPr>
      </w:pPr>
    </w:p>
    <w:p w:rsidR="00D52268" w:rsidRDefault="00D52268" w:rsidP="00D52268">
      <w:pPr>
        <w:spacing w:after="0"/>
        <w:rPr>
          <w:sz w:val="20"/>
          <w:szCs w:val="20"/>
        </w:rPr>
      </w:pPr>
    </w:p>
    <w:p w:rsidR="00D52268" w:rsidRDefault="00D52268" w:rsidP="00D52268">
      <w:pPr>
        <w:spacing w:after="0"/>
        <w:rPr>
          <w:sz w:val="20"/>
          <w:szCs w:val="20"/>
        </w:rPr>
      </w:pPr>
    </w:p>
    <w:p w:rsidR="00D52268" w:rsidRDefault="00D52268" w:rsidP="00D52268">
      <w:pPr>
        <w:spacing w:after="0"/>
        <w:rPr>
          <w:sz w:val="20"/>
          <w:szCs w:val="20"/>
        </w:rPr>
      </w:pPr>
    </w:p>
    <w:p w:rsidR="00D52268" w:rsidRDefault="00D52268" w:rsidP="00D52268">
      <w:pPr>
        <w:spacing w:after="0"/>
        <w:rPr>
          <w:sz w:val="20"/>
          <w:szCs w:val="20"/>
        </w:rPr>
      </w:pPr>
    </w:p>
    <w:p w:rsidR="00D52268" w:rsidRDefault="00D52268" w:rsidP="00D52268">
      <w:pPr>
        <w:spacing w:after="0"/>
        <w:rPr>
          <w:sz w:val="20"/>
          <w:szCs w:val="20"/>
        </w:rPr>
      </w:pPr>
    </w:p>
    <w:p w:rsidR="00D52268" w:rsidRDefault="00D52268" w:rsidP="00D52268">
      <w:pPr>
        <w:spacing w:after="0"/>
        <w:rPr>
          <w:sz w:val="20"/>
          <w:szCs w:val="20"/>
        </w:rPr>
      </w:pPr>
    </w:p>
    <w:p w:rsidR="00AC0BB5" w:rsidRDefault="00D52268" w:rsidP="00D52268">
      <w:pPr>
        <w:spacing w:after="0"/>
        <w:rPr>
          <w:sz w:val="20"/>
          <w:szCs w:val="20"/>
        </w:rPr>
      </w:pPr>
      <w:r w:rsidRPr="00760B75">
        <w:rPr>
          <w:noProof/>
          <w:sz w:val="20"/>
          <w:szCs w:val="20"/>
          <w:lang w:bidi="ar-SA"/>
        </w:rPr>
        <w:drawing>
          <wp:inline distT="0" distB="0" distL="0" distR="0" wp14:anchorId="2393A189" wp14:editId="71A8CF78">
            <wp:extent cx="5868000" cy="2887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 b="3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00" cy="288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BB5" w:rsidRDefault="00AC0BB5" w:rsidP="00AC0BB5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Fig 2: Push</w:t>
      </w:r>
    </w:p>
    <w:p w:rsidR="00AC0BB5" w:rsidRDefault="00AC0BB5" w:rsidP="00D52268">
      <w:pPr>
        <w:spacing w:after="0"/>
        <w:rPr>
          <w:sz w:val="20"/>
          <w:szCs w:val="20"/>
        </w:rPr>
      </w:pPr>
    </w:p>
    <w:p w:rsidR="00AC0BB5" w:rsidRDefault="00AC0BB5" w:rsidP="00D52268">
      <w:pPr>
        <w:spacing w:after="0"/>
        <w:rPr>
          <w:sz w:val="20"/>
          <w:szCs w:val="20"/>
        </w:rPr>
      </w:pPr>
    </w:p>
    <w:p w:rsidR="00D52268" w:rsidRDefault="00D52268" w:rsidP="00D52268">
      <w:pPr>
        <w:spacing w:after="0"/>
        <w:rPr>
          <w:sz w:val="20"/>
          <w:szCs w:val="20"/>
        </w:rPr>
      </w:pPr>
      <w:r w:rsidRPr="00760B75">
        <w:rPr>
          <w:noProof/>
          <w:sz w:val="20"/>
          <w:szCs w:val="20"/>
          <w:lang w:bidi="ar-SA"/>
        </w:rPr>
        <w:drawing>
          <wp:inline distT="0" distB="0" distL="0" distR="0" wp14:anchorId="742C3277" wp14:editId="5E98F371">
            <wp:extent cx="5886000" cy="299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000" cy="299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BB5" w:rsidRPr="00760B75" w:rsidRDefault="00AC0BB5" w:rsidP="00AC0BB5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Fig 3: Overflow Message while Pushing</w:t>
      </w:r>
    </w:p>
    <w:p w:rsidR="00D52268" w:rsidRPr="00760B75" w:rsidRDefault="00D52268" w:rsidP="00D52268">
      <w:pPr>
        <w:spacing w:after="0"/>
        <w:rPr>
          <w:sz w:val="20"/>
          <w:szCs w:val="20"/>
        </w:rPr>
      </w:pPr>
    </w:p>
    <w:p w:rsidR="00D52268" w:rsidRPr="00760B75" w:rsidRDefault="00D52268" w:rsidP="00D52268">
      <w:pPr>
        <w:spacing w:after="0"/>
        <w:rPr>
          <w:sz w:val="20"/>
          <w:szCs w:val="20"/>
        </w:rPr>
      </w:pPr>
    </w:p>
    <w:p w:rsidR="00D52268" w:rsidRPr="00760B75" w:rsidRDefault="00D52268" w:rsidP="00D52268">
      <w:pPr>
        <w:spacing w:after="0"/>
        <w:rPr>
          <w:sz w:val="20"/>
          <w:szCs w:val="20"/>
        </w:rPr>
      </w:pPr>
    </w:p>
    <w:p w:rsidR="00494DA3" w:rsidRDefault="00494DA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br w:type="page"/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return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0;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case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1: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if(</w:t>
      </w:r>
      <w:proofErr w:type="spellStart"/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s.isOverflowed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())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spellStart"/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sprintf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(</w:t>
      </w:r>
      <w:proofErr w:type="spellStart"/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msg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, "Stack is overflowing");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else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{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spellStart"/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cout</w:t>
      </w:r>
      <w:proofErr w:type="spellEnd"/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&lt;&lt;"Enter an element : ";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spellStart"/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cin</w:t>
      </w:r>
      <w:proofErr w:type="spellEnd"/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&gt;&gt;e;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spellStart"/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s.push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(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e);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spellStart"/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sprintf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(</w:t>
      </w:r>
      <w:proofErr w:type="spellStart"/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msg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, "%d Pushed", e);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}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break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case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2: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try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{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spellStart"/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sprintf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(</w:t>
      </w:r>
      <w:proofErr w:type="spellStart"/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msg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, "%d Popped", 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s.pop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());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}catch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(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StackUnderflowException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 ex) {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spellStart"/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sprintf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(</w:t>
      </w:r>
      <w:proofErr w:type="spellStart"/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msg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 xml:space="preserve">, "Stack is </w:t>
      </w:r>
      <w:proofErr w:type="spell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underflowing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");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}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break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default</w:t>
      </w:r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: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proofErr w:type="spellStart"/>
      <w:proofErr w:type="gramStart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sprintf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(</w:t>
      </w:r>
      <w:proofErr w:type="spellStart"/>
      <w:proofErr w:type="gram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msg</w:t>
      </w:r>
      <w:proofErr w:type="spellEnd"/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, "Wrong choice");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</w: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}</w:t>
      </w:r>
    </w:p>
    <w:p w:rsidR="00EF2053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ab/>
        <w:t>}</w:t>
      </w:r>
    </w:p>
    <w:p w:rsidR="00CD3446" w:rsidRPr="00760B75" w:rsidRDefault="00EF2053" w:rsidP="00EF2053">
      <w:pPr>
        <w:pStyle w:val="Heading1"/>
        <w:spacing w:line="240" w:lineRule="auto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r w:rsidRPr="00760B75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}</w:t>
      </w:r>
    </w:p>
    <w:p w:rsidR="009F0E32" w:rsidRPr="00760B75" w:rsidRDefault="009F0E32" w:rsidP="009F0E32">
      <w:pPr>
        <w:rPr>
          <w:sz w:val="20"/>
          <w:szCs w:val="20"/>
        </w:rPr>
      </w:pPr>
    </w:p>
    <w:p w:rsidR="009F0E32" w:rsidRPr="00760B75" w:rsidRDefault="009F0E32" w:rsidP="00EF2053">
      <w:pPr>
        <w:spacing w:after="0"/>
        <w:rPr>
          <w:b/>
          <w:sz w:val="20"/>
          <w:szCs w:val="20"/>
        </w:rPr>
      </w:pPr>
      <w:proofErr w:type="spellStart"/>
      <w:r w:rsidRPr="00760B75">
        <w:rPr>
          <w:b/>
          <w:sz w:val="20"/>
          <w:szCs w:val="20"/>
        </w:rPr>
        <w:t>myexception.h</w:t>
      </w:r>
      <w:proofErr w:type="spellEnd"/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60B75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760B75">
        <w:rPr>
          <w:rFonts w:ascii="Courier New" w:hAnsi="Courier New" w:cs="Courier New"/>
          <w:sz w:val="20"/>
          <w:szCs w:val="20"/>
        </w:rPr>
        <w:t>&gt;</w:t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760B7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760B75">
        <w:rPr>
          <w:rFonts w:ascii="Courier New" w:hAnsi="Courier New" w:cs="Courier New"/>
          <w:sz w:val="20"/>
          <w:szCs w:val="20"/>
        </w:rPr>
        <w:t xml:space="preserve"> namespace </w:t>
      </w:r>
      <w:proofErr w:type="spellStart"/>
      <w:r w:rsidRPr="00760B7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760B75">
        <w:rPr>
          <w:rFonts w:ascii="Courier New" w:hAnsi="Courier New" w:cs="Courier New"/>
          <w:sz w:val="20"/>
          <w:szCs w:val="20"/>
        </w:rPr>
        <w:t>;</w:t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760B75">
        <w:rPr>
          <w:rFonts w:ascii="Courier New" w:hAnsi="Courier New" w:cs="Courier New"/>
          <w:sz w:val="20"/>
          <w:szCs w:val="20"/>
        </w:rPr>
        <w:t>namespace</w:t>
      </w:r>
      <w:proofErr w:type="gramEnd"/>
      <w:r w:rsidRPr="00760B75">
        <w:rPr>
          <w:rFonts w:ascii="Courier New" w:hAnsi="Courier New" w:cs="Courier New"/>
          <w:sz w:val="20"/>
          <w:szCs w:val="20"/>
        </w:rPr>
        <w:t xml:space="preserve"> exception {</w:t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</w:r>
      <w:proofErr w:type="gramStart"/>
      <w:r w:rsidRPr="00760B75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760B75">
        <w:rPr>
          <w:rFonts w:ascii="Courier New" w:hAnsi="Courier New" w:cs="Courier New"/>
          <w:sz w:val="20"/>
          <w:szCs w:val="20"/>
        </w:rPr>
        <w:t xml:space="preserve"> Exception {</w:t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</w:r>
      <w:r w:rsidRPr="00760B7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60B75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60B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0B75">
        <w:rPr>
          <w:rFonts w:ascii="Courier New" w:hAnsi="Courier New" w:cs="Courier New"/>
          <w:sz w:val="20"/>
          <w:szCs w:val="20"/>
        </w:rPr>
        <w:t>err_no</w:t>
      </w:r>
      <w:proofErr w:type="spellEnd"/>
      <w:r w:rsidRPr="00760B75">
        <w:rPr>
          <w:rFonts w:ascii="Courier New" w:hAnsi="Courier New" w:cs="Courier New"/>
          <w:sz w:val="20"/>
          <w:szCs w:val="20"/>
        </w:rPr>
        <w:t>;</w:t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</w:r>
      <w:r w:rsidRPr="00760B75">
        <w:rPr>
          <w:rFonts w:ascii="Courier New" w:hAnsi="Courier New" w:cs="Courier New"/>
          <w:sz w:val="20"/>
          <w:szCs w:val="20"/>
        </w:rPr>
        <w:tab/>
      </w:r>
      <w:proofErr w:type="gramStart"/>
      <w:r w:rsidRPr="00760B75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760B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0B75">
        <w:rPr>
          <w:rFonts w:ascii="Courier New" w:hAnsi="Courier New" w:cs="Courier New"/>
          <w:sz w:val="20"/>
          <w:szCs w:val="20"/>
        </w:rPr>
        <w:t>msg</w:t>
      </w:r>
      <w:proofErr w:type="spellEnd"/>
      <w:r w:rsidRPr="00760B75">
        <w:rPr>
          <w:rFonts w:ascii="Courier New" w:hAnsi="Courier New" w:cs="Courier New"/>
          <w:sz w:val="20"/>
          <w:szCs w:val="20"/>
        </w:rPr>
        <w:t>;</w:t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</w:r>
      <w:r w:rsidRPr="00760B75">
        <w:rPr>
          <w:rFonts w:ascii="Courier New" w:hAnsi="Courier New" w:cs="Courier New"/>
          <w:sz w:val="20"/>
          <w:szCs w:val="20"/>
        </w:rPr>
        <w:tab/>
      </w:r>
      <w:proofErr w:type="gramStart"/>
      <w:r w:rsidRPr="00760B7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60B75">
        <w:rPr>
          <w:rFonts w:ascii="Courier New" w:hAnsi="Courier New" w:cs="Courier New"/>
          <w:sz w:val="20"/>
          <w:szCs w:val="20"/>
        </w:rPr>
        <w:t>:</w:t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</w:r>
      <w:r w:rsidRPr="00760B75">
        <w:rPr>
          <w:rFonts w:ascii="Courier New" w:hAnsi="Courier New" w:cs="Courier New"/>
          <w:sz w:val="20"/>
          <w:szCs w:val="20"/>
        </w:rPr>
        <w:tab/>
      </w:r>
      <w:r w:rsidRPr="00760B75">
        <w:rPr>
          <w:rFonts w:ascii="Courier New" w:hAnsi="Courier New" w:cs="Courier New"/>
          <w:sz w:val="20"/>
          <w:szCs w:val="20"/>
        </w:rPr>
        <w:tab/>
      </w:r>
      <w:proofErr w:type="gramStart"/>
      <w:r w:rsidRPr="00760B75">
        <w:rPr>
          <w:rFonts w:ascii="Courier New" w:hAnsi="Courier New" w:cs="Courier New"/>
          <w:sz w:val="20"/>
          <w:szCs w:val="20"/>
        </w:rPr>
        <w:t>Exception(</w:t>
      </w:r>
      <w:proofErr w:type="spellStart"/>
      <w:proofErr w:type="gramEnd"/>
      <w:r w:rsidRPr="00760B75">
        <w:rPr>
          <w:rFonts w:ascii="Courier New" w:hAnsi="Courier New" w:cs="Courier New"/>
          <w:sz w:val="20"/>
          <w:szCs w:val="20"/>
        </w:rPr>
        <w:t>int,string</w:t>
      </w:r>
      <w:proofErr w:type="spellEnd"/>
      <w:r w:rsidRPr="00760B75">
        <w:rPr>
          <w:rFonts w:ascii="Courier New" w:hAnsi="Courier New" w:cs="Courier New"/>
          <w:sz w:val="20"/>
          <w:szCs w:val="20"/>
        </w:rPr>
        <w:t>);</w:t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</w:r>
      <w:r w:rsidRPr="00760B75">
        <w:rPr>
          <w:rFonts w:ascii="Courier New" w:hAnsi="Courier New" w:cs="Courier New"/>
          <w:sz w:val="20"/>
          <w:szCs w:val="20"/>
        </w:rPr>
        <w:tab/>
      </w:r>
      <w:r w:rsidRPr="00760B7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60B75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60B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0B75">
        <w:rPr>
          <w:rFonts w:ascii="Courier New" w:hAnsi="Courier New" w:cs="Courier New"/>
          <w:sz w:val="20"/>
          <w:szCs w:val="20"/>
        </w:rPr>
        <w:t>getErrorNumber</w:t>
      </w:r>
      <w:proofErr w:type="spellEnd"/>
      <w:r w:rsidRPr="00760B75">
        <w:rPr>
          <w:rFonts w:ascii="Courier New" w:hAnsi="Courier New" w:cs="Courier New"/>
          <w:sz w:val="20"/>
          <w:szCs w:val="20"/>
        </w:rPr>
        <w:t>();</w:t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</w:r>
      <w:r w:rsidRPr="00760B75">
        <w:rPr>
          <w:rFonts w:ascii="Courier New" w:hAnsi="Courier New" w:cs="Courier New"/>
          <w:sz w:val="20"/>
          <w:szCs w:val="20"/>
        </w:rPr>
        <w:tab/>
      </w:r>
      <w:r w:rsidRPr="00760B75">
        <w:rPr>
          <w:rFonts w:ascii="Courier New" w:hAnsi="Courier New" w:cs="Courier New"/>
          <w:sz w:val="20"/>
          <w:szCs w:val="20"/>
        </w:rPr>
        <w:tab/>
      </w:r>
      <w:proofErr w:type="gramStart"/>
      <w:r w:rsidRPr="00760B75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760B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0B75">
        <w:rPr>
          <w:rFonts w:ascii="Courier New" w:hAnsi="Courier New" w:cs="Courier New"/>
          <w:sz w:val="20"/>
          <w:szCs w:val="20"/>
        </w:rPr>
        <w:t>getMessage</w:t>
      </w:r>
      <w:proofErr w:type="spellEnd"/>
      <w:r w:rsidRPr="00760B75">
        <w:rPr>
          <w:rFonts w:ascii="Courier New" w:hAnsi="Courier New" w:cs="Courier New"/>
          <w:sz w:val="20"/>
          <w:szCs w:val="20"/>
        </w:rPr>
        <w:t>();</w:t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  <w:t>};</w:t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  <w:t>Exception::</w:t>
      </w:r>
      <w:proofErr w:type="gramStart"/>
      <w:r w:rsidRPr="00760B75">
        <w:rPr>
          <w:rFonts w:ascii="Courier New" w:hAnsi="Courier New" w:cs="Courier New"/>
          <w:sz w:val="20"/>
          <w:szCs w:val="20"/>
        </w:rPr>
        <w:t>Exception(</w:t>
      </w:r>
      <w:proofErr w:type="spellStart"/>
      <w:proofErr w:type="gramEnd"/>
      <w:r w:rsidRPr="00760B7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60B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0B75">
        <w:rPr>
          <w:rFonts w:ascii="Courier New" w:hAnsi="Courier New" w:cs="Courier New"/>
          <w:sz w:val="20"/>
          <w:szCs w:val="20"/>
        </w:rPr>
        <w:t>err_no,string</w:t>
      </w:r>
      <w:proofErr w:type="spellEnd"/>
      <w:r w:rsidRPr="00760B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0B75">
        <w:rPr>
          <w:rFonts w:ascii="Courier New" w:hAnsi="Courier New" w:cs="Courier New"/>
          <w:sz w:val="20"/>
          <w:szCs w:val="20"/>
        </w:rPr>
        <w:t>msg</w:t>
      </w:r>
      <w:proofErr w:type="spellEnd"/>
      <w:r w:rsidRPr="00760B75">
        <w:rPr>
          <w:rFonts w:ascii="Courier New" w:hAnsi="Courier New" w:cs="Courier New"/>
          <w:sz w:val="20"/>
          <w:szCs w:val="20"/>
        </w:rPr>
        <w:t>) {</w:t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</w:r>
      <w:r w:rsidRPr="00760B75">
        <w:rPr>
          <w:rFonts w:ascii="Courier New" w:hAnsi="Courier New" w:cs="Courier New"/>
          <w:sz w:val="20"/>
          <w:szCs w:val="20"/>
        </w:rPr>
        <w:tab/>
        <w:t>Exception:</w:t>
      </w:r>
      <w:proofErr w:type="gramStart"/>
      <w:r w:rsidRPr="00760B75">
        <w:rPr>
          <w:rFonts w:ascii="Courier New" w:hAnsi="Courier New" w:cs="Courier New"/>
          <w:sz w:val="20"/>
          <w:szCs w:val="20"/>
        </w:rPr>
        <w:t>:</w:t>
      </w:r>
      <w:proofErr w:type="spellStart"/>
      <w:r w:rsidRPr="00760B75">
        <w:rPr>
          <w:rFonts w:ascii="Courier New" w:hAnsi="Courier New" w:cs="Courier New"/>
          <w:sz w:val="20"/>
          <w:szCs w:val="20"/>
        </w:rPr>
        <w:t>err</w:t>
      </w:r>
      <w:proofErr w:type="gramEnd"/>
      <w:r w:rsidRPr="00760B75">
        <w:rPr>
          <w:rFonts w:ascii="Courier New" w:hAnsi="Courier New" w:cs="Courier New"/>
          <w:sz w:val="20"/>
          <w:szCs w:val="20"/>
        </w:rPr>
        <w:t>_no</w:t>
      </w:r>
      <w:proofErr w:type="spellEnd"/>
      <w:r w:rsidRPr="00760B75">
        <w:rPr>
          <w:rFonts w:ascii="Courier New" w:hAnsi="Courier New" w:cs="Courier New"/>
          <w:sz w:val="20"/>
          <w:szCs w:val="20"/>
        </w:rPr>
        <w:t>=</w:t>
      </w:r>
      <w:proofErr w:type="spellStart"/>
      <w:r w:rsidRPr="00760B75">
        <w:rPr>
          <w:rFonts w:ascii="Courier New" w:hAnsi="Courier New" w:cs="Courier New"/>
          <w:sz w:val="20"/>
          <w:szCs w:val="20"/>
        </w:rPr>
        <w:t>err_no</w:t>
      </w:r>
      <w:proofErr w:type="spellEnd"/>
      <w:r w:rsidRPr="00760B75">
        <w:rPr>
          <w:rFonts w:ascii="Courier New" w:hAnsi="Courier New" w:cs="Courier New"/>
          <w:sz w:val="20"/>
          <w:szCs w:val="20"/>
        </w:rPr>
        <w:t>;</w:t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</w:r>
      <w:r w:rsidRPr="00760B75">
        <w:rPr>
          <w:rFonts w:ascii="Courier New" w:hAnsi="Courier New" w:cs="Courier New"/>
          <w:sz w:val="20"/>
          <w:szCs w:val="20"/>
        </w:rPr>
        <w:tab/>
        <w:t>Exception:</w:t>
      </w:r>
      <w:proofErr w:type="gramStart"/>
      <w:r w:rsidRPr="00760B75">
        <w:rPr>
          <w:rFonts w:ascii="Courier New" w:hAnsi="Courier New" w:cs="Courier New"/>
          <w:sz w:val="20"/>
          <w:szCs w:val="20"/>
        </w:rPr>
        <w:t>:</w:t>
      </w:r>
      <w:proofErr w:type="spellStart"/>
      <w:r w:rsidRPr="00760B75">
        <w:rPr>
          <w:rFonts w:ascii="Courier New" w:hAnsi="Courier New" w:cs="Courier New"/>
          <w:sz w:val="20"/>
          <w:szCs w:val="20"/>
        </w:rPr>
        <w:t>msg</w:t>
      </w:r>
      <w:proofErr w:type="spellEnd"/>
      <w:proofErr w:type="gramEnd"/>
      <w:r w:rsidRPr="00760B75">
        <w:rPr>
          <w:rFonts w:ascii="Courier New" w:hAnsi="Courier New" w:cs="Courier New"/>
          <w:sz w:val="20"/>
          <w:szCs w:val="20"/>
        </w:rPr>
        <w:t>=</w:t>
      </w:r>
      <w:proofErr w:type="spellStart"/>
      <w:r w:rsidRPr="00760B75">
        <w:rPr>
          <w:rFonts w:ascii="Courier New" w:hAnsi="Courier New" w:cs="Courier New"/>
          <w:sz w:val="20"/>
          <w:szCs w:val="20"/>
        </w:rPr>
        <w:t>msg</w:t>
      </w:r>
      <w:proofErr w:type="spellEnd"/>
      <w:r w:rsidRPr="00760B75">
        <w:rPr>
          <w:rFonts w:ascii="Courier New" w:hAnsi="Courier New" w:cs="Courier New"/>
          <w:sz w:val="20"/>
          <w:szCs w:val="20"/>
        </w:rPr>
        <w:t>;</w:t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  <w:t>}</w:t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60B75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60B75">
        <w:rPr>
          <w:rFonts w:ascii="Courier New" w:hAnsi="Courier New" w:cs="Courier New"/>
          <w:sz w:val="20"/>
          <w:szCs w:val="20"/>
        </w:rPr>
        <w:t xml:space="preserve"> Exception::</w:t>
      </w:r>
      <w:proofErr w:type="spellStart"/>
      <w:r w:rsidRPr="00760B75">
        <w:rPr>
          <w:rFonts w:ascii="Courier New" w:hAnsi="Courier New" w:cs="Courier New"/>
          <w:sz w:val="20"/>
          <w:szCs w:val="20"/>
        </w:rPr>
        <w:t>getErrorNumber</w:t>
      </w:r>
      <w:proofErr w:type="spellEnd"/>
      <w:r w:rsidRPr="00760B75">
        <w:rPr>
          <w:rFonts w:ascii="Courier New" w:hAnsi="Courier New" w:cs="Courier New"/>
          <w:sz w:val="20"/>
          <w:szCs w:val="20"/>
        </w:rPr>
        <w:t>() {</w:t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</w:r>
      <w:r w:rsidRPr="00760B75">
        <w:rPr>
          <w:rFonts w:ascii="Courier New" w:hAnsi="Courier New" w:cs="Courier New"/>
          <w:sz w:val="20"/>
          <w:szCs w:val="20"/>
        </w:rPr>
        <w:tab/>
      </w:r>
      <w:proofErr w:type="gramStart"/>
      <w:r w:rsidRPr="00760B7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60B75">
        <w:rPr>
          <w:rFonts w:ascii="Courier New" w:hAnsi="Courier New" w:cs="Courier New"/>
          <w:sz w:val="20"/>
          <w:szCs w:val="20"/>
        </w:rPr>
        <w:t xml:space="preserve"> Exception::</w:t>
      </w:r>
      <w:proofErr w:type="spellStart"/>
      <w:r w:rsidRPr="00760B75">
        <w:rPr>
          <w:rFonts w:ascii="Courier New" w:hAnsi="Courier New" w:cs="Courier New"/>
          <w:sz w:val="20"/>
          <w:szCs w:val="20"/>
        </w:rPr>
        <w:t>err_no</w:t>
      </w:r>
      <w:proofErr w:type="spellEnd"/>
      <w:r w:rsidRPr="00760B75">
        <w:rPr>
          <w:rFonts w:ascii="Courier New" w:hAnsi="Courier New" w:cs="Courier New"/>
          <w:sz w:val="20"/>
          <w:szCs w:val="20"/>
        </w:rPr>
        <w:t>;</w:t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  <w:t>}</w:t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</w:r>
      <w:proofErr w:type="gramStart"/>
      <w:r w:rsidRPr="00760B75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760B75">
        <w:rPr>
          <w:rFonts w:ascii="Courier New" w:hAnsi="Courier New" w:cs="Courier New"/>
          <w:sz w:val="20"/>
          <w:szCs w:val="20"/>
        </w:rPr>
        <w:t xml:space="preserve"> Exception::</w:t>
      </w:r>
      <w:proofErr w:type="spellStart"/>
      <w:r w:rsidRPr="00760B75">
        <w:rPr>
          <w:rFonts w:ascii="Courier New" w:hAnsi="Courier New" w:cs="Courier New"/>
          <w:sz w:val="20"/>
          <w:szCs w:val="20"/>
        </w:rPr>
        <w:t>getMessage</w:t>
      </w:r>
      <w:proofErr w:type="spellEnd"/>
      <w:r w:rsidRPr="00760B75">
        <w:rPr>
          <w:rFonts w:ascii="Courier New" w:hAnsi="Courier New" w:cs="Courier New"/>
          <w:sz w:val="20"/>
          <w:szCs w:val="20"/>
        </w:rPr>
        <w:t>() {</w:t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</w:r>
      <w:r w:rsidRPr="00760B75">
        <w:rPr>
          <w:rFonts w:ascii="Courier New" w:hAnsi="Courier New" w:cs="Courier New"/>
          <w:sz w:val="20"/>
          <w:szCs w:val="20"/>
        </w:rPr>
        <w:tab/>
      </w:r>
      <w:proofErr w:type="gramStart"/>
      <w:r w:rsidRPr="00760B7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60B75">
        <w:rPr>
          <w:rFonts w:ascii="Courier New" w:hAnsi="Courier New" w:cs="Courier New"/>
          <w:sz w:val="20"/>
          <w:szCs w:val="20"/>
        </w:rPr>
        <w:t xml:space="preserve"> Exception::</w:t>
      </w:r>
      <w:proofErr w:type="spellStart"/>
      <w:r w:rsidRPr="00760B75">
        <w:rPr>
          <w:rFonts w:ascii="Courier New" w:hAnsi="Courier New" w:cs="Courier New"/>
          <w:sz w:val="20"/>
          <w:szCs w:val="20"/>
        </w:rPr>
        <w:t>msg</w:t>
      </w:r>
      <w:proofErr w:type="spellEnd"/>
      <w:r w:rsidRPr="00760B75">
        <w:rPr>
          <w:rFonts w:ascii="Courier New" w:hAnsi="Courier New" w:cs="Courier New"/>
          <w:sz w:val="20"/>
          <w:szCs w:val="20"/>
        </w:rPr>
        <w:t>;</w:t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  <w:t>}</w:t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  <w:t>/* Queue */</w:t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</w:r>
      <w:proofErr w:type="gramStart"/>
      <w:r w:rsidRPr="00760B75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760B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0B75">
        <w:rPr>
          <w:rFonts w:ascii="Courier New" w:hAnsi="Courier New" w:cs="Courier New"/>
          <w:sz w:val="20"/>
          <w:szCs w:val="20"/>
        </w:rPr>
        <w:t>QueueEmptyException:public</w:t>
      </w:r>
      <w:proofErr w:type="spellEnd"/>
      <w:r w:rsidRPr="00760B75">
        <w:rPr>
          <w:rFonts w:ascii="Courier New" w:hAnsi="Courier New" w:cs="Courier New"/>
          <w:sz w:val="20"/>
          <w:szCs w:val="20"/>
        </w:rPr>
        <w:t xml:space="preserve"> Exception {</w:t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</w:r>
      <w:proofErr w:type="gramStart"/>
      <w:r w:rsidRPr="00760B7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60B75">
        <w:rPr>
          <w:rFonts w:ascii="Courier New" w:hAnsi="Courier New" w:cs="Courier New"/>
          <w:sz w:val="20"/>
          <w:szCs w:val="20"/>
        </w:rPr>
        <w:t>:</w:t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</w:r>
      <w:r w:rsidRPr="00760B7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60B75">
        <w:rPr>
          <w:rFonts w:ascii="Courier New" w:hAnsi="Courier New" w:cs="Courier New"/>
          <w:sz w:val="20"/>
          <w:szCs w:val="20"/>
        </w:rPr>
        <w:t>QueueEmptyException</w:t>
      </w:r>
      <w:proofErr w:type="spellEnd"/>
      <w:r w:rsidRPr="00760B75">
        <w:rPr>
          <w:rFonts w:ascii="Courier New" w:hAnsi="Courier New" w:cs="Courier New"/>
          <w:sz w:val="20"/>
          <w:szCs w:val="20"/>
        </w:rPr>
        <w:t>(</w:t>
      </w:r>
      <w:proofErr w:type="gramEnd"/>
      <w:r w:rsidRPr="00760B75">
        <w:rPr>
          <w:rFonts w:ascii="Courier New" w:hAnsi="Courier New" w:cs="Courier New"/>
          <w:sz w:val="20"/>
          <w:szCs w:val="20"/>
        </w:rPr>
        <w:t>):Exception(100,"Queue Empty Exception"){}</w:t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  <w:t>};</w:t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</w:r>
      <w:proofErr w:type="gramStart"/>
      <w:r w:rsidRPr="00760B75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760B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0B75">
        <w:rPr>
          <w:rFonts w:ascii="Courier New" w:hAnsi="Courier New" w:cs="Courier New"/>
          <w:sz w:val="20"/>
          <w:szCs w:val="20"/>
        </w:rPr>
        <w:t>QueueFullException:public</w:t>
      </w:r>
      <w:proofErr w:type="spellEnd"/>
      <w:r w:rsidRPr="00760B75">
        <w:rPr>
          <w:rFonts w:ascii="Courier New" w:hAnsi="Courier New" w:cs="Courier New"/>
          <w:sz w:val="20"/>
          <w:szCs w:val="20"/>
        </w:rPr>
        <w:t xml:space="preserve"> Exception {</w:t>
      </w:r>
    </w:p>
    <w:p w:rsidR="00494DA3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</w:r>
      <w:proofErr w:type="gramStart"/>
      <w:r w:rsidRPr="00760B7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60B75">
        <w:rPr>
          <w:rFonts w:ascii="Courier New" w:hAnsi="Courier New" w:cs="Courier New"/>
          <w:sz w:val="20"/>
          <w:szCs w:val="20"/>
        </w:rPr>
        <w:t>:</w:t>
      </w:r>
    </w:p>
    <w:p w:rsidR="00D52268" w:rsidRDefault="00D52268" w:rsidP="00D52268">
      <w:pPr>
        <w:spacing w:after="0"/>
        <w:rPr>
          <w:sz w:val="20"/>
          <w:szCs w:val="20"/>
        </w:rPr>
      </w:pPr>
    </w:p>
    <w:p w:rsidR="00D52268" w:rsidRDefault="00D52268" w:rsidP="00D52268">
      <w:pPr>
        <w:spacing w:after="0"/>
        <w:rPr>
          <w:sz w:val="20"/>
          <w:szCs w:val="20"/>
        </w:rPr>
      </w:pPr>
    </w:p>
    <w:p w:rsidR="00D52268" w:rsidRDefault="00D52268" w:rsidP="00D52268">
      <w:pPr>
        <w:spacing w:after="0"/>
        <w:rPr>
          <w:sz w:val="20"/>
          <w:szCs w:val="20"/>
        </w:rPr>
      </w:pPr>
    </w:p>
    <w:p w:rsidR="00D52268" w:rsidRDefault="00D52268" w:rsidP="00D52268">
      <w:pPr>
        <w:spacing w:after="0"/>
        <w:rPr>
          <w:sz w:val="20"/>
          <w:szCs w:val="20"/>
        </w:rPr>
      </w:pPr>
    </w:p>
    <w:p w:rsidR="00D52268" w:rsidRDefault="00D52268" w:rsidP="00D52268">
      <w:pPr>
        <w:spacing w:after="0"/>
        <w:rPr>
          <w:sz w:val="20"/>
          <w:szCs w:val="20"/>
        </w:rPr>
      </w:pPr>
    </w:p>
    <w:p w:rsidR="00D52268" w:rsidRDefault="00D52268" w:rsidP="00D52268">
      <w:pPr>
        <w:spacing w:after="0"/>
        <w:rPr>
          <w:sz w:val="20"/>
          <w:szCs w:val="20"/>
        </w:rPr>
      </w:pPr>
    </w:p>
    <w:p w:rsidR="00D52268" w:rsidRDefault="00D52268" w:rsidP="00D52268">
      <w:pPr>
        <w:spacing w:after="0"/>
        <w:rPr>
          <w:sz w:val="20"/>
          <w:szCs w:val="20"/>
        </w:rPr>
      </w:pPr>
    </w:p>
    <w:p w:rsidR="00D52268" w:rsidRDefault="00D52268" w:rsidP="00D52268">
      <w:pPr>
        <w:spacing w:after="0"/>
        <w:rPr>
          <w:sz w:val="20"/>
          <w:szCs w:val="20"/>
        </w:rPr>
      </w:pPr>
    </w:p>
    <w:p w:rsidR="00D52268" w:rsidRDefault="00D52268" w:rsidP="00D52268">
      <w:pPr>
        <w:spacing w:after="0"/>
        <w:rPr>
          <w:sz w:val="20"/>
          <w:szCs w:val="20"/>
        </w:rPr>
      </w:pPr>
      <w:r w:rsidRPr="00760B75">
        <w:rPr>
          <w:noProof/>
          <w:sz w:val="20"/>
          <w:szCs w:val="20"/>
          <w:lang w:bidi="ar-SA"/>
        </w:rPr>
        <w:drawing>
          <wp:inline distT="0" distB="0" distL="0" distR="0" wp14:anchorId="30594339" wp14:editId="6B74BEB1">
            <wp:extent cx="5882400" cy="299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400" cy="299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BB5" w:rsidRDefault="00AC0BB5" w:rsidP="00AC0BB5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Fig 4: Pop</w:t>
      </w:r>
    </w:p>
    <w:p w:rsidR="00AC0BB5" w:rsidRPr="00760B75" w:rsidRDefault="00AC0BB5" w:rsidP="00D52268">
      <w:pPr>
        <w:spacing w:after="0"/>
        <w:rPr>
          <w:sz w:val="20"/>
          <w:szCs w:val="20"/>
        </w:rPr>
      </w:pPr>
    </w:p>
    <w:p w:rsidR="00D52268" w:rsidRDefault="00D52268" w:rsidP="00D52268">
      <w:pPr>
        <w:spacing w:after="0"/>
        <w:rPr>
          <w:sz w:val="20"/>
          <w:szCs w:val="20"/>
        </w:rPr>
      </w:pPr>
      <w:r w:rsidRPr="00760B75">
        <w:rPr>
          <w:noProof/>
          <w:sz w:val="20"/>
          <w:szCs w:val="20"/>
          <w:lang w:bidi="ar-SA"/>
        </w:rPr>
        <w:drawing>
          <wp:inline distT="0" distB="0" distL="0" distR="0" wp14:anchorId="78C47619" wp14:editId="23F38935">
            <wp:extent cx="5896800" cy="301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800" cy="301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BB5" w:rsidRPr="00760B75" w:rsidRDefault="00AC0BB5" w:rsidP="00AC0BB5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Fig 5: Underflow message while popping</w:t>
      </w:r>
    </w:p>
    <w:p w:rsidR="00494DA3" w:rsidRDefault="00494DA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</w:r>
      <w:r w:rsidRPr="00760B7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60B75">
        <w:rPr>
          <w:rFonts w:ascii="Courier New" w:hAnsi="Courier New" w:cs="Courier New"/>
          <w:sz w:val="20"/>
          <w:szCs w:val="20"/>
        </w:rPr>
        <w:t>QueueFullException</w:t>
      </w:r>
      <w:proofErr w:type="spellEnd"/>
      <w:r w:rsidRPr="00760B75">
        <w:rPr>
          <w:rFonts w:ascii="Courier New" w:hAnsi="Courier New" w:cs="Courier New"/>
          <w:sz w:val="20"/>
          <w:szCs w:val="20"/>
        </w:rPr>
        <w:t>(</w:t>
      </w:r>
      <w:proofErr w:type="gramEnd"/>
      <w:r w:rsidRPr="00760B75">
        <w:rPr>
          <w:rFonts w:ascii="Courier New" w:hAnsi="Courier New" w:cs="Courier New"/>
          <w:sz w:val="20"/>
          <w:szCs w:val="20"/>
        </w:rPr>
        <w:t>):Exception(101,"Queue Full Exception"){}</w:t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  <w:t>};</w:t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  <w:t>/* Stack */</w:t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</w:r>
      <w:proofErr w:type="gramStart"/>
      <w:r w:rsidRPr="00760B75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760B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0B75">
        <w:rPr>
          <w:rFonts w:ascii="Courier New" w:hAnsi="Courier New" w:cs="Courier New"/>
          <w:sz w:val="20"/>
          <w:szCs w:val="20"/>
        </w:rPr>
        <w:t>StackUnderflowException:public</w:t>
      </w:r>
      <w:proofErr w:type="spellEnd"/>
      <w:r w:rsidRPr="00760B75">
        <w:rPr>
          <w:rFonts w:ascii="Courier New" w:hAnsi="Courier New" w:cs="Courier New"/>
          <w:sz w:val="20"/>
          <w:szCs w:val="20"/>
        </w:rPr>
        <w:t xml:space="preserve"> Exception {</w:t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</w:r>
      <w:proofErr w:type="gramStart"/>
      <w:r w:rsidRPr="00760B7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60B75">
        <w:rPr>
          <w:rFonts w:ascii="Courier New" w:hAnsi="Courier New" w:cs="Courier New"/>
          <w:sz w:val="20"/>
          <w:szCs w:val="20"/>
        </w:rPr>
        <w:t>:</w:t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60B75">
        <w:rPr>
          <w:rFonts w:ascii="Courier New" w:hAnsi="Courier New" w:cs="Courier New"/>
          <w:sz w:val="20"/>
          <w:szCs w:val="20"/>
        </w:rPr>
        <w:t>StackUnderflowException</w:t>
      </w:r>
      <w:proofErr w:type="spellEnd"/>
      <w:r w:rsidRPr="00760B75">
        <w:rPr>
          <w:rFonts w:ascii="Courier New" w:hAnsi="Courier New" w:cs="Courier New"/>
          <w:sz w:val="20"/>
          <w:szCs w:val="20"/>
        </w:rPr>
        <w:t>(</w:t>
      </w:r>
      <w:proofErr w:type="gramEnd"/>
      <w:r w:rsidRPr="00760B75">
        <w:rPr>
          <w:rFonts w:ascii="Courier New" w:hAnsi="Courier New" w:cs="Courier New"/>
          <w:sz w:val="20"/>
          <w:szCs w:val="20"/>
        </w:rPr>
        <w:t>):Exception(200,"Stack Underflow Exception"){}</w:t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  <w:t>};</w:t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</w:r>
      <w:proofErr w:type="gramStart"/>
      <w:r w:rsidRPr="00760B75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760B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0B75">
        <w:rPr>
          <w:rFonts w:ascii="Courier New" w:hAnsi="Courier New" w:cs="Courier New"/>
          <w:sz w:val="20"/>
          <w:szCs w:val="20"/>
        </w:rPr>
        <w:t>StackOverflowException:public</w:t>
      </w:r>
      <w:proofErr w:type="spellEnd"/>
      <w:r w:rsidRPr="00760B75">
        <w:rPr>
          <w:rFonts w:ascii="Courier New" w:hAnsi="Courier New" w:cs="Courier New"/>
          <w:sz w:val="20"/>
          <w:szCs w:val="20"/>
        </w:rPr>
        <w:t xml:space="preserve"> Exception {</w:t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</w:r>
      <w:proofErr w:type="gramStart"/>
      <w:r w:rsidRPr="00760B7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60B75">
        <w:rPr>
          <w:rFonts w:ascii="Courier New" w:hAnsi="Courier New" w:cs="Courier New"/>
          <w:sz w:val="20"/>
          <w:szCs w:val="20"/>
        </w:rPr>
        <w:t>:</w:t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60B75">
        <w:rPr>
          <w:rFonts w:ascii="Courier New" w:hAnsi="Courier New" w:cs="Courier New"/>
          <w:sz w:val="20"/>
          <w:szCs w:val="20"/>
        </w:rPr>
        <w:t>StackOverflowException</w:t>
      </w:r>
      <w:proofErr w:type="spellEnd"/>
      <w:r w:rsidRPr="00760B75">
        <w:rPr>
          <w:rFonts w:ascii="Courier New" w:hAnsi="Courier New" w:cs="Courier New"/>
          <w:sz w:val="20"/>
          <w:szCs w:val="20"/>
        </w:rPr>
        <w:t>(</w:t>
      </w:r>
      <w:proofErr w:type="gramEnd"/>
      <w:r w:rsidRPr="00760B75">
        <w:rPr>
          <w:rFonts w:ascii="Courier New" w:hAnsi="Courier New" w:cs="Courier New"/>
          <w:sz w:val="20"/>
          <w:szCs w:val="20"/>
        </w:rPr>
        <w:t>):Exception(201,"Stack Overflow Exception"){}</w:t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  <w:t>};</w:t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  <w:t>/*List */</w:t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</w:r>
      <w:proofErr w:type="gramStart"/>
      <w:r w:rsidRPr="00760B75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760B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0B75">
        <w:rPr>
          <w:rFonts w:ascii="Courier New" w:hAnsi="Courier New" w:cs="Courier New"/>
          <w:sz w:val="20"/>
          <w:szCs w:val="20"/>
        </w:rPr>
        <w:t>IndexOutOfBoundsException:public</w:t>
      </w:r>
      <w:proofErr w:type="spellEnd"/>
      <w:r w:rsidRPr="00760B75">
        <w:rPr>
          <w:rFonts w:ascii="Courier New" w:hAnsi="Courier New" w:cs="Courier New"/>
          <w:sz w:val="20"/>
          <w:szCs w:val="20"/>
        </w:rPr>
        <w:t xml:space="preserve"> Exception {</w:t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</w:r>
      <w:proofErr w:type="gramStart"/>
      <w:r w:rsidRPr="00760B75">
        <w:rPr>
          <w:rFonts w:ascii="Courier New" w:hAnsi="Courier New" w:cs="Courier New"/>
          <w:sz w:val="20"/>
          <w:szCs w:val="20"/>
        </w:rPr>
        <w:t>public :</w:t>
      </w:r>
      <w:proofErr w:type="gramEnd"/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</w:r>
      <w:r w:rsidRPr="00760B7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60B75">
        <w:rPr>
          <w:rFonts w:ascii="Courier New" w:hAnsi="Courier New" w:cs="Courier New"/>
          <w:sz w:val="20"/>
          <w:szCs w:val="20"/>
        </w:rPr>
        <w:t>IndexOutOfBoundsException</w:t>
      </w:r>
      <w:proofErr w:type="spellEnd"/>
      <w:r w:rsidRPr="00760B75">
        <w:rPr>
          <w:rFonts w:ascii="Courier New" w:hAnsi="Courier New" w:cs="Courier New"/>
          <w:sz w:val="20"/>
          <w:szCs w:val="20"/>
        </w:rPr>
        <w:t>(</w:t>
      </w:r>
      <w:proofErr w:type="gramEnd"/>
      <w:r w:rsidRPr="00760B75">
        <w:rPr>
          <w:rFonts w:ascii="Courier New" w:hAnsi="Courier New" w:cs="Courier New"/>
          <w:sz w:val="20"/>
          <w:szCs w:val="20"/>
        </w:rPr>
        <w:t>):Exception(300, "Linked list index out of bounds"){}</w:t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  <w:t>};</w:t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</w:r>
      <w:proofErr w:type="gramStart"/>
      <w:r w:rsidRPr="00760B75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760B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0B75">
        <w:rPr>
          <w:rFonts w:ascii="Courier New" w:hAnsi="Courier New" w:cs="Courier New"/>
          <w:sz w:val="20"/>
          <w:szCs w:val="20"/>
        </w:rPr>
        <w:t>LinkedListEmptyException:public</w:t>
      </w:r>
      <w:proofErr w:type="spellEnd"/>
      <w:r w:rsidRPr="00760B75">
        <w:rPr>
          <w:rFonts w:ascii="Courier New" w:hAnsi="Courier New" w:cs="Courier New"/>
          <w:sz w:val="20"/>
          <w:szCs w:val="20"/>
        </w:rPr>
        <w:t xml:space="preserve"> Exception {</w:t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</w:r>
      <w:proofErr w:type="gramStart"/>
      <w:r w:rsidRPr="00760B75">
        <w:rPr>
          <w:rFonts w:ascii="Courier New" w:hAnsi="Courier New" w:cs="Courier New"/>
          <w:sz w:val="20"/>
          <w:szCs w:val="20"/>
        </w:rPr>
        <w:t>public :</w:t>
      </w:r>
      <w:proofErr w:type="gramEnd"/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</w:r>
      <w:r w:rsidRPr="00760B7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60B75">
        <w:rPr>
          <w:rFonts w:ascii="Courier New" w:hAnsi="Courier New" w:cs="Courier New"/>
          <w:sz w:val="20"/>
          <w:szCs w:val="20"/>
        </w:rPr>
        <w:t>LinkedListEmptyException</w:t>
      </w:r>
      <w:proofErr w:type="spellEnd"/>
      <w:r w:rsidRPr="00760B75">
        <w:rPr>
          <w:rFonts w:ascii="Courier New" w:hAnsi="Courier New" w:cs="Courier New"/>
          <w:sz w:val="20"/>
          <w:szCs w:val="20"/>
        </w:rPr>
        <w:t>(</w:t>
      </w:r>
      <w:proofErr w:type="gramEnd"/>
      <w:r w:rsidRPr="00760B75">
        <w:rPr>
          <w:rFonts w:ascii="Courier New" w:hAnsi="Courier New" w:cs="Courier New"/>
          <w:sz w:val="20"/>
          <w:szCs w:val="20"/>
        </w:rPr>
        <w:t>):Exception(301, "Linked list is empty"){}</w:t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  <w:t>};</w:t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  <w:t>/* Tree */</w:t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</w:r>
      <w:proofErr w:type="gramStart"/>
      <w:r w:rsidRPr="00760B75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760B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0B75">
        <w:rPr>
          <w:rFonts w:ascii="Courier New" w:hAnsi="Courier New" w:cs="Courier New"/>
          <w:sz w:val="20"/>
          <w:szCs w:val="20"/>
        </w:rPr>
        <w:t>NodeNotFoundException:public</w:t>
      </w:r>
      <w:proofErr w:type="spellEnd"/>
      <w:r w:rsidRPr="00760B75">
        <w:rPr>
          <w:rFonts w:ascii="Courier New" w:hAnsi="Courier New" w:cs="Courier New"/>
          <w:sz w:val="20"/>
          <w:szCs w:val="20"/>
        </w:rPr>
        <w:t xml:space="preserve"> Exception {</w:t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</w:r>
      <w:proofErr w:type="gramStart"/>
      <w:r w:rsidRPr="00760B75">
        <w:rPr>
          <w:rFonts w:ascii="Courier New" w:hAnsi="Courier New" w:cs="Courier New"/>
          <w:sz w:val="20"/>
          <w:szCs w:val="20"/>
        </w:rPr>
        <w:t>public :</w:t>
      </w:r>
      <w:proofErr w:type="gramEnd"/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</w:r>
      <w:r w:rsidRPr="00760B7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60B75">
        <w:rPr>
          <w:rFonts w:ascii="Courier New" w:hAnsi="Courier New" w:cs="Courier New"/>
          <w:sz w:val="20"/>
          <w:szCs w:val="20"/>
        </w:rPr>
        <w:t>NodeNotFoundException</w:t>
      </w:r>
      <w:proofErr w:type="spellEnd"/>
      <w:r w:rsidRPr="00760B75">
        <w:rPr>
          <w:rFonts w:ascii="Courier New" w:hAnsi="Courier New" w:cs="Courier New"/>
          <w:sz w:val="20"/>
          <w:szCs w:val="20"/>
        </w:rPr>
        <w:t>(</w:t>
      </w:r>
      <w:proofErr w:type="gramEnd"/>
      <w:r w:rsidRPr="00760B75">
        <w:rPr>
          <w:rFonts w:ascii="Courier New" w:hAnsi="Courier New" w:cs="Courier New"/>
          <w:sz w:val="20"/>
          <w:szCs w:val="20"/>
        </w:rPr>
        <w:t>):Exception(401, "Node not found"){}</w:t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  <w:t>};</w:t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</w:r>
      <w:proofErr w:type="gramStart"/>
      <w:r w:rsidRPr="00760B75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760B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0B75">
        <w:rPr>
          <w:rFonts w:ascii="Courier New" w:hAnsi="Courier New" w:cs="Courier New"/>
          <w:sz w:val="20"/>
          <w:szCs w:val="20"/>
        </w:rPr>
        <w:t>NodeAlreadyExistsException:public</w:t>
      </w:r>
      <w:proofErr w:type="spellEnd"/>
      <w:r w:rsidRPr="00760B75">
        <w:rPr>
          <w:rFonts w:ascii="Courier New" w:hAnsi="Courier New" w:cs="Courier New"/>
          <w:sz w:val="20"/>
          <w:szCs w:val="20"/>
        </w:rPr>
        <w:t xml:space="preserve"> Exception {</w:t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</w:r>
      <w:proofErr w:type="gramStart"/>
      <w:r w:rsidRPr="00760B75">
        <w:rPr>
          <w:rFonts w:ascii="Courier New" w:hAnsi="Courier New" w:cs="Courier New"/>
          <w:sz w:val="20"/>
          <w:szCs w:val="20"/>
        </w:rPr>
        <w:t>public :</w:t>
      </w:r>
      <w:proofErr w:type="gramEnd"/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</w:r>
      <w:r w:rsidRPr="00760B7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60B75">
        <w:rPr>
          <w:rFonts w:ascii="Courier New" w:hAnsi="Courier New" w:cs="Courier New"/>
          <w:sz w:val="20"/>
          <w:szCs w:val="20"/>
        </w:rPr>
        <w:t>NodeAlreadyExistsException</w:t>
      </w:r>
      <w:proofErr w:type="spellEnd"/>
      <w:r w:rsidRPr="00760B75">
        <w:rPr>
          <w:rFonts w:ascii="Courier New" w:hAnsi="Courier New" w:cs="Courier New"/>
          <w:sz w:val="20"/>
          <w:szCs w:val="20"/>
        </w:rPr>
        <w:t>(</w:t>
      </w:r>
      <w:proofErr w:type="gramEnd"/>
      <w:r w:rsidRPr="00760B75">
        <w:rPr>
          <w:rFonts w:ascii="Courier New" w:hAnsi="Courier New" w:cs="Courier New"/>
          <w:sz w:val="20"/>
          <w:szCs w:val="20"/>
        </w:rPr>
        <w:t>):Exception(402, "Node already exists"){}</w:t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ab/>
        <w:t>};</w:t>
      </w: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</w:p>
    <w:p w:rsidR="009F0E32" w:rsidRPr="00760B75" w:rsidRDefault="009F0E32" w:rsidP="009F0E32">
      <w:pPr>
        <w:spacing w:after="0"/>
        <w:rPr>
          <w:rFonts w:ascii="Courier New" w:hAnsi="Courier New" w:cs="Courier New"/>
          <w:sz w:val="20"/>
          <w:szCs w:val="20"/>
        </w:rPr>
      </w:pPr>
      <w:r w:rsidRPr="00760B75">
        <w:rPr>
          <w:rFonts w:ascii="Courier New" w:hAnsi="Courier New" w:cs="Courier New"/>
          <w:sz w:val="20"/>
          <w:szCs w:val="20"/>
        </w:rPr>
        <w:t>}</w:t>
      </w:r>
    </w:p>
    <w:p w:rsidR="00494DA3" w:rsidRPr="00760B75" w:rsidRDefault="00494DA3" w:rsidP="00494DA3">
      <w:pPr>
        <w:pStyle w:val="Heading1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0B75">
        <w:rPr>
          <w:rFonts w:ascii="Times New Roman" w:hAnsi="Times New Roman" w:cs="Times New Roman"/>
          <w:sz w:val="20"/>
          <w:szCs w:val="20"/>
        </w:rPr>
        <w:t>RESULT:</w:t>
      </w:r>
    </w:p>
    <w:p w:rsidR="00DE5D3A" w:rsidRPr="00760B75" w:rsidRDefault="00494DA3" w:rsidP="00D52268">
      <w:pPr>
        <w:spacing w:after="0" w:line="240" w:lineRule="auto"/>
        <w:ind w:firstLine="720"/>
        <w:rPr>
          <w:rFonts w:ascii="Courier New" w:hAnsi="Courier New" w:cs="Courier New"/>
          <w:b/>
          <w:bCs/>
          <w:sz w:val="20"/>
          <w:szCs w:val="20"/>
        </w:rPr>
      </w:pPr>
      <w:r w:rsidRPr="00760B75">
        <w:rPr>
          <w:rFonts w:ascii="Times New Roman" w:hAnsi="Times New Roman" w:cs="Times New Roman"/>
          <w:sz w:val="20"/>
          <w:szCs w:val="20"/>
        </w:rPr>
        <w:t>The program has run successfully and given result as expected.</w:t>
      </w:r>
      <w:r w:rsidR="00D52268" w:rsidRPr="00760B75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sectPr w:rsidR="00DE5D3A" w:rsidRPr="00760B75" w:rsidSect="005C6040">
      <w:pgSz w:w="11907" w:h="16839" w:code="9"/>
      <w:pgMar w:top="1080" w:right="1440" w:bottom="1440" w:left="270" w:header="720" w:footer="720" w:gutter="72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762" w:rsidRDefault="00CF5762" w:rsidP="00715878">
      <w:pPr>
        <w:spacing w:after="0" w:line="240" w:lineRule="auto"/>
      </w:pPr>
      <w:r>
        <w:separator/>
      </w:r>
    </w:p>
  </w:endnote>
  <w:endnote w:type="continuationSeparator" w:id="0">
    <w:p w:rsidR="00CF5762" w:rsidRDefault="00CF5762" w:rsidP="00715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MS PMincho"/>
    <w:charset w:val="80"/>
    <w:family w:val="roman"/>
    <w:pitch w:val="variable"/>
    <w:sig w:usb0="00000003" w:usb1="00000000" w:usb2="00000000" w:usb3="00000000" w:csb0="00000001" w:csb1="00000000"/>
  </w:font>
  <w:font w:name="DejaVu Sans">
    <w:altName w:val="MS Mincho"/>
    <w:charset w:val="80"/>
    <w:family w:val="auto"/>
    <w:pitch w:val="variable"/>
  </w:font>
  <w:font w:name="Vrinda">
    <w:panose1 w:val="020B0502040204020203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762" w:rsidRDefault="00CF5762" w:rsidP="00715878">
      <w:pPr>
        <w:spacing w:after="0" w:line="240" w:lineRule="auto"/>
      </w:pPr>
      <w:r>
        <w:separator/>
      </w:r>
    </w:p>
  </w:footnote>
  <w:footnote w:type="continuationSeparator" w:id="0">
    <w:p w:rsidR="00CF5762" w:rsidRDefault="00CF5762" w:rsidP="007158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0E48"/>
    <w:rsid w:val="00003F83"/>
    <w:rsid w:val="0001390B"/>
    <w:rsid w:val="00030E48"/>
    <w:rsid w:val="00036286"/>
    <w:rsid w:val="000949D9"/>
    <w:rsid w:val="000D452F"/>
    <w:rsid w:val="001407E0"/>
    <w:rsid w:val="00152B4A"/>
    <w:rsid w:val="001866F0"/>
    <w:rsid w:val="002134C8"/>
    <w:rsid w:val="00215A66"/>
    <w:rsid w:val="00217A86"/>
    <w:rsid w:val="002414FE"/>
    <w:rsid w:val="00255306"/>
    <w:rsid w:val="00285056"/>
    <w:rsid w:val="00290F9A"/>
    <w:rsid w:val="002C36AC"/>
    <w:rsid w:val="002F2664"/>
    <w:rsid w:val="00377C17"/>
    <w:rsid w:val="00380DB4"/>
    <w:rsid w:val="003B74B3"/>
    <w:rsid w:val="003C4C2D"/>
    <w:rsid w:val="003F52F9"/>
    <w:rsid w:val="003F75B2"/>
    <w:rsid w:val="0047502A"/>
    <w:rsid w:val="00494DA3"/>
    <w:rsid w:val="004B2C2F"/>
    <w:rsid w:val="004D7007"/>
    <w:rsid w:val="00500992"/>
    <w:rsid w:val="0053774F"/>
    <w:rsid w:val="00542DF5"/>
    <w:rsid w:val="005815BA"/>
    <w:rsid w:val="00590B85"/>
    <w:rsid w:val="005B2024"/>
    <w:rsid w:val="005C6040"/>
    <w:rsid w:val="006011F5"/>
    <w:rsid w:val="0066545C"/>
    <w:rsid w:val="006E62D8"/>
    <w:rsid w:val="0070220C"/>
    <w:rsid w:val="00715878"/>
    <w:rsid w:val="0073052D"/>
    <w:rsid w:val="00732EF9"/>
    <w:rsid w:val="00760B75"/>
    <w:rsid w:val="00781DD1"/>
    <w:rsid w:val="00801D1A"/>
    <w:rsid w:val="00877CAE"/>
    <w:rsid w:val="008A344F"/>
    <w:rsid w:val="008D2C75"/>
    <w:rsid w:val="008F458A"/>
    <w:rsid w:val="00961833"/>
    <w:rsid w:val="00986583"/>
    <w:rsid w:val="00990C28"/>
    <w:rsid w:val="009C2A41"/>
    <w:rsid w:val="009F0E32"/>
    <w:rsid w:val="00A139FD"/>
    <w:rsid w:val="00A549E8"/>
    <w:rsid w:val="00A83028"/>
    <w:rsid w:val="00AC0BB5"/>
    <w:rsid w:val="00AE4EBC"/>
    <w:rsid w:val="00B063B1"/>
    <w:rsid w:val="00B730BC"/>
    <w:rsid w:val="00B80114"/>
    <w:rsid w:val="00BA36A8"/>
    <w:rsid w:val="00BA55FD"/>
    <w:rsid w:val="00BE1187"/>
    <w:rsid w:val="00BF15FB"/>
    <w:rsid w:val="00BF46B8"/>
    <w:rsid w:val="00C00FE1"/>
    <w:rsid w:val="00C22FDF"/>
    <w:rsid w:val="00C5478B"/>
    <w:rsid w:val="00C66797"/>
    <w:rsid w:val="00C779F2"/>
    <w:rsid w:val="00CD3446"/>
    <w:rsid w:val="00CF5762"/>
    <w:rsid w:val="00D52268"/>
    <w:rsid w:val="00D72B3B"/>
    <w:rsid w:val="00DB7504"/>
    <w:rsid w:val="00DE5D3A"/>
    <w:rsid w:val="00E0556D"/>
    <w:rsid w:val="00E32091"/>
    <w:rsid w:val="00E32A4D"/>
    <w:rsid w:val="00E4021C"/>
    <w:rsid w:val="00E40648"/>
    <w:rsid w:val="00E92697"/>
    <w:rsid w:val="00EB0B8C"/>
    <w:rsid w:val="00EB6180"/>
    <w:rsid w:val="00EB7D41"/>
    <w:rsid w:val="00EF2053"/>
    <w:rsid w:val="00EF5FDC"/>
    <w:rsid w:val="00F92855"/>
    <w:rsid w:val="00FA4BDB"/>
    <w:rsid w:val="00FF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C75"/>
  </w:style>
  <w:style w:type="paragraph" w:styleId="Heading1">
    <w:name w:val="heading 1"/>
    <w:basedOn w:val="Normal"/>
    <w:next w:val="Normal"/>
    <w:link w:val="Heading1Char"/>
    <w:uiPriority w:val="9"/>
    <w:qFormat/>
    <w:rsid w:val="008D2C7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C7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C7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C7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C7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C7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C7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C7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C7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2B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D2C7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2C7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2C7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C7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C7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C7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C7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C7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C7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2C7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2C7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C7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2C7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2C75"/>
    <w:rPr>
      <w:b/>
      <w:bCs/>
    </w:rPr>
  </w:style>
  <w:style w:type="character" w:styleId="Emphasis">
    <w:name w:val="Emphasis"/>
    <w:uiPriority w:val="20"/>
    <w:qFormat/>
    <w:rsid w:val="008D2C7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2C7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2C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2C7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2C7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C7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C75"/>
    <w:rPr>
      <w:b/>
      <w:bCs/>
      <w:i/>
      <w:iCs/>
    </w:rPr>
  </w:style>
  <w:style w:type="character" w:styleId="SubtleEmphasis">
    <w:name w:val="Subtle Emphasis"/>
    <w:uiPriority w:val="19"/>
    <w:qFormat/>
    <w:rsid w:val="008D2C75"/>
    <w:rPr>
      <w:i/>
      <w:iCs/>
    </w:rPr>
  </w:style>
  <w:style w:type="character" w:styleId="IntenseEmphasis">
    <w:name w:val="Intense Emphasis"/>
    <w:uiPriority w:val="21"/>
    <w:qFormat/>
    <w:rsid w:val="008D2C75"/>
    <w:rPr>
      <w:b/>
      <w:bCs/>
    </w:rPr>
  </w:style>
  <w:style w:type="character" w:styleId="SubtleReference">
    <w:name w:val="Subtle Reference"/>
    <w:uiPriority w:val="31"/>
    <w:qFormat/>
    <w:rsid w:val="008D2C75"/>
    <w:rPr>
      <w:smallCaps/>
    </w:rPr>
  </w:style>
  <w:style w:type="character" w:styleId="IntenseReference">
    <w:name w:val="Intense Reference"/>
    <w:uiPriority w:val="32"/>
    <w:qFormat/>
    <w:rsid w:val="008D2C75"/>
    <w:rPr>
      <w:smallCaps/>
      <w:spacing w:val="5"/>
      <w:u w:val="single"/>
    </w:rPr>
  </w:style>
  <w:style w:type="character" w:styleId="BookTitle">
    <w:name w:val="Book Title"/>
    <w:uiPriority w:val="33"/>
    <w:qFormat/>
    <w:rsid w:val="008D2C7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2C75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715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5878"/>
  </w:style>
  <w:style w:type="paragraph" w:styleId="Footer">
    <w:name w:val="footer"/>
    <w:basedOn w:val="Normal"/>
    <w:link w:val="FooterChar"/>
    <w:uiPriority w:val="99"/>
    <w:semiHidden/>
    <w:unhideWhenUsed/>
    <w:rsid w:val="00715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5878"/>
  </w:style>
  <w:style w:type="paragraph" w:styleId="BalloonText">
    <w:name w:val="Balloon Text"/>
    <w:basedOn w:val="Normal"/>
    <w:link w:val="BalloonTextChar"/>
    <w:uiPriority w:val="99"/>
    <w:semiHidden/>
    <w:unhideWhenUsed/>
    <w:rsid w:val="00715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878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1866F0"/>
    <w:pPr>
      <w:widowControl w:val="0"/>
      <w:suppressLineNumbers/>
      <w:suppressAutoHyphens/>
      <w:spacing w:after="0" w:line="240" w:lineRule="auto"/>
    </w:pPr>
    <w:rPr>
      <w:rFonts w:ascii="Liberation Serif" w:eastAsia="DejaVu Sans" w:hAnsi="Liberation Serif" w:cs="Vrinda"/>
      <w:kern w:val="1"/>
      <w:sz w:val="24"/>
      <w:szCs w:val="24"/>
      <w:lang w:val="en-GB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.Sc.%20Experiment\templet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templete.dotx</Template>
  <TotalTime>54</TotalTime>
  <Pages>8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47</cp:revision>
  <dcterms:created xsi:type="dcterms:W3CDTF">2012-08-06T15:50:00Z</dcterms:created>
  <dcterms:modified xsi:type="dcterms:W3CDTF">2012-10-15T13:09:00Z</dcterms:modified>
</cp:coreProperties>
</file>