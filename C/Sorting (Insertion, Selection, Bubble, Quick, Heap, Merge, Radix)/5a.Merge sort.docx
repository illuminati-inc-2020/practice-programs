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6AC" w:rsidRPr="00BA55FD" w:rsidRDefault="004C115D" w:rsidP="00EF20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group id="_x0000_s1032" style="position:absolute;margin-left:-26.05pt;margin-top:-30.55pt;width:564.7pt;height:78.7pt;z-index:251664384" coordorigin="27,469" coordsize="11294,157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2514;top:469;width:8807;height:1574;v-text-anchor:middle">
              <v:textbox inset="0,0,0,0">
                <w:txbxContent>
                  <w:p w:rsidR="00715878" w:rsidRPr="00715878" w:rsidRDefault="00715878" w:rsidP="00715878"/>
                </w:txbxContent>
              </v:textbox>
            </v:shape>
            <v:shape id="_x0000_s1027" type="#_x0000_t202" style="position:absolute;left:27;top:469;width:2487;height:787">
              <v:textbox>
                <w:txbxContent>
                  <w:p w:rsidR="00715878" w:rsidRPr="00715878" w:rsidRDefault="00715878" w:rsidP="00715878"/>
                </w:txbxContent>
              </v:textbox>
            </v:shape>
            <v:shape id="_x0000_s1028" type="#_x0000_t202" style="position:absolute;left:27;top:1256;width:2487;height:787">
              <v:textbox>
                <w:txbxContent>
                  <w:p w:rsidR="00715878" w:rsidRDefault="00715878" w:rsidP="00715878"/>
                </w:txbxContent>
              </v:textbox>
            </v:shape>
            <v:shape id="_x0000_s1029" type="#_x0000_t202" style="position:absolute;left:200;top:1440;width:2163;height:469" stroked="f">
              <v:fill opacity="0"/>
              <v:textbox>
                <w:txbxContent>
                  <w:p w:rsidR="00715878" w:rsidRPr="00715878" w:rsidRDefault="00204658" w:rsidP="00C22FD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19</w:t>
                    </w:r>
                    <w:r w:rsidR="00715878">
                      <w:rPr>
                        <w:rFonts w:ascii="Times New Roman" w:hAnsi="Times New Roman" w:cs="Times New Roman"/>
                        <w:sz w:val="24"/>
                      </w:rPr>
                      <w:t>/</w:t>
                    </w:r>
                    <w:r w:rsidR="00C22FDF">
                      <w:rPr>
                        <w:rFonts w:ascii="Times New Roman" w:hAnsi="Times New Roman" w:cs="Times New Roman"/>
                        <w:sz w:val="24"/>
                      </w:rPr>
                      <w:t>0</w:t>
                    </w:r>
                    <w:r w:rsidR="00217A86">
                      <w:rPr>
                        <w:rFonts w:ascii="Times New Roman" w:hAnsi="Times New Roman" w:cs="Times New Roman"/>
                        <w:sz w:val="24"/>
                      </w:rPr>
                      <w:t>8</w:t>
                    </w:r>
                    <w:r w:rsidR="00715878">
                      <w:rPr>
                        <w:rFonts w:ascii="Times New Roman" w:hAnsi="Times New Roman" w:cs="Times New Roman"/>
                        <w:sz w:val="24"/>
                      </w:rPr>
                      <w:t>/</w:t>
                    </w:r>
                    <w:r w:rsidR="00C22FDF">
                      <w:rPr>
                        <w:rFonts w:ascii="Times New Roman" w:hAnsi="Times New Roman" w:cs="Times New Roman"/>
                        <w:sz w:val="24"/>
                      </w:rPr>
                      <w:t>2012</w:t>
                    </w:r>
                  </w:p>
                </w:txbxContent>
              </v:textbox>
            </v:shape>
            <v:shape id="_x0000_s1030" type="#_x0000_t202" style="position:absolute;left:200;top:620;width:2163;height:469" stroked="f">
              <v:fill opacity="0"/>
              <v:textbox>
                <w:txbxContent>
                  <w:p w:rsidR="00715878" w:rsidRPr="00715878" w:rsidRDefault="00715878" w:rsidP="00715878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715878">
                      <w:rPr>
                        <w:rFonts w:ascii="Times New Roman" w:hAnsi="Times New Roman" w:cs="Times New Roman"/>
                        <w:sz w:val="24"/>
                      </w:rPr>
                      <w:t>Experiment No.:</w:t>
                    </w:r>
                    <w:r w:rsidR="00204658">
                      <w:rPr>
                        <w:rFonts w:ascii="Times New Roman" w:hAnsi="Times New Roman" w:cs="Times New Roman"/>
                        <w:sz w:val="24"/>
                      </w:rPr>
                      <w:t>5a</w:t>
                    </w:r>
                  </w:p>
                </w:txbxContent>
              </v:textbox>
            </v:shape>
            <v:shape id="_x0000_s1031" type="#_x0000_t202" style="position:absolute;left:2644;top:787;width:8426;height:971" stroked="f">
              <v:fill opacity="0"/>
              <v:textbox>
                <w:txbxContent>
                  <w:p w:rsidR="00715878" w:rsidRPr="00715878" w:rsidRDefault="00204658" w:rsidP="00715878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sz w:val="36"/>
                      </w:rPr>
                      <w:t>MERGE SORT</w:t>
                    </w:r>
                  </w:p>
                </w:txbxContent>
              </v:textbox>
            </v:shape>
          </v:group>
        </w:pict>
      </w:r>
    </w:p>
    <w:p w:rsidR="00715878" w:rsidRPr="00BA55FD" w:rsidRDefault="00715878" w:rsidP="00EF2053">
      <w:pPr>
        <w:pStyle w:val="Heading1"/>
        <w:spacing w:line="240" w:lineRule="auto"/>
        <w:ind w:hanging="90"/>
        <w:rPr>
          <w:rFonts w:ascii="Times New Roman" w:hAnsi="Times New Roman" w:cs="Times New Roman"/>
          <w:sz w:val="24"/>
          <w:szCs w:val="24"/>
        </w:rPr>
      </w:pPr>
    </w:p>
    <w:p w:rsidR="00EF5FDC" w:rsidRPr="00EF5FDC" w:rsidRDefault="00EF5FDC" w:rsidP="00EF2053">
      <w:pPr>
        <w:spacing w:after="0"/>
      </w:pPr>
    </w:p>
    <w:p w:rsidR="00B730BC" w:rsidRPr="00823CC3" w:rsidRDefault="00BA55FD" w:rsidP="00EF2053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>AIM:</w:t>
      </w:r>
    </w:p>
    <w:p w:rsidR="00B730BC" w:rsidRPr="00823CC3" w:rsidRDefault="00030E48" w:rsidP="00EF2053">
      <w:pPr>
        <w:pStyle w:val="Heading1"/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>Implement</w:t>
      </w:r>
      <w:r w:rsidR="00500992" w:rsidRPr="00823CC3">
        <w:rPr>
          <w:rFonts w:ascii="Times New Roman" w:hAnsi="Times New Roman" w:cs="Times New Roman"/>
          <w:sz w:val="20"/>
          <w:szCs w:val="20"/>
        </w:rPr>
        <w:t xml:space="preserve">ation of </w:t>
      </w:r>
      <w:r w:rsidR="00666EBE" w:rsidRPr="00823CC3">
        <w:rPr>
          <w:rFonts w:ascii="Times New Roman" w:hAnsi="Times New Roman" w:cs="Times New Roman"/>
          <w:sz w:val="20"/>
          <w:szCs w:val="20"/>
        </w:rPr>
        <w:t>Merge Sort on an array</w:t>
      </w:r>
    </w:p>
    <w:p w:rsidR="00B730BC" w:rsidRPr="00823CC3" w:rsidRDefault="00B730BC" w:rsidP="00EF2053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730BC" w:rsidRPr="00823CC3" w:rsidRDefault="00B730BC" w:rsidP="00EF2053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2DF5" w:rsidRPr="00823CC3" w:rsidRDefault="00BA55FD" w:rsidP="00EF2053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>ALGORITHM:</w:t>
      </w:r>
    </w:p>
    <w:p w:rsidR="00590B85" w:rsidRPr="00823CC3" w:rsidRDefault="007F2EDB" w:rsidP="00EF2053">
      <w:pPr>
        <w:pStyle w:val="Heading1"/>
        <w:spacing w:line="240" w:lineRule="auto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823CC3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</w:p>
    <w:p w:rsidR="001F4FDA" w:rsidRPr="00823CC3" w:rsidRDefault="001F4FDA" w:rsidP="001F4FDA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 xml:space="preserve">The following is the algorithm for merge sort on an array A of </w:t>
      </w:r>
      <w:r w:rsidR="0013580C" w:rsidRPr="00823CC3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="0013580C" w:rsidRPr="00823CC3">
        <w:rPr>
          <w:rFonts w:ascii="Times New Roman" w:hAnsi="Times New Roman" w:cs="Times New Roman"/>
          <w:sz w:val="20"/>
          <w:szCs w:val="20"/>
        </w:rPr>
        <w:t>pper</w:t>
      </w:r>
      <w:proofErr w:type="spellEnd"/>
      <w:r w:rsidR="0013580C" w:rsidRPr="00823CC3">
        <w:rPr>
          <w:rFonts w:ascii="Times New Roman" w:hAnsi="Times New Roman" w:cs="Times New Roman"/>
          <w:sz w:val="20"/>
          <w:szCs w:val="20"/>
        </w:rPr>
        <w:t xml:space="preserve"> bound </w:t>
      </w:r>
      <w:proofErr w:type="spellStart"/>
      <w:r w:rsidR="0013580C" w:rsidRPr="00823CC3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="0013580C" w:rsidRPr="00823CC3">
        <w:rPr>
          <w:rFonts w:ascii="Times New Roman" w:hAnsi="Times New Roman" w:cs="Times New Roman"/>
          <w:sz w:val="20"/>
          <w:szCs w:val="20"/>
        </w:rPr>
        <w:t xml:space="preserve"> and lower bound lb</w:t>
      </w:r>
      <w:r w:rsidRPr="00823CC3">
        <w:rPr>
          <w:rFonts w:ascii="Times New Roman" w:hAnsi="Times New Roman" w:cs="Times New Roman"/>
          <w:sz w:val="20"/>
          <w:szCs w:val="20"/>
        </w:rPr>
        <w:t>.</w:t>
      </w:r>
      <w:r w:rsidR="001D0E44" w:rsidRPr="00823CC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F4FDA" w:rsidRPr="00823CC3" w:rsidRDefault="00F40559" w:rsidP="001F4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23CC3">
        <w:rPr>
          <w:rFonts w:ascii="Times New Roman" w:hAnsi="Times New Roman" w:cs="Times New Roman"/>
          <w:sz w:val="20"/>
          <w:szCs w:val="20"/>
        </w:rPr>
        <w:t>merge_sort</w:t>
      </w:r>
      <w:proofErr w:type="spellEnd"/>
      <w:r w:rsidRPr="00823CC3">
        <w:rPr>
          <w:rFonts w:ascii="Times New Roman" w:hAnsi="Times New Roman" w:cs="Times New Roman"/>
          <w:sz w:val="20"/>
          <w:szCs w:val="20"/>
        </w:rPr>
        <w:t xml:space="preserve"> </w:t>
      </w:r>
      <w:r w:rsidR="0013580C" w:rsidRPr="00823CC3">
        <w:rPr>
          <w:rFonts w:ascii="Times New Roman" w:hAnsi="Times New Roman" w:cs="Times New Roman"/>
          <w:sz w:val="20"/>
          <w:szCs w:val="20"/>
        </w:rPr>
        <w:t xml:space="preserve">(A, </w:t>
      </w:r>
      <w:proofErr w:type="spellStart"/>
      <w:r w:rsidR="0013580C" w:rsidRPr="00823CC3">
        <w:rPr>
          <w:rFonts w:ascii="Times New Roman" w:hAnsi="Times New Roman" w:cs="Times New Roman"/>
          <w:sz w:val="20"/>
          <w:szCs w:val="20"/>
        </w:rPr>
        <w:t>lb</w:t>
      </w:r>
      <w:proofErr w:type="spellEnd"/>
      <w:r w:rsidR="0013580C" w:rsidRPr="00823C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3580C" w:rsidRPr="00823CC3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="001F4FDA" w:rsidRPr="00823CC3">
        <w:rPr>
          <w:rFonts w:ascii="Times New Roman" w:hAnsi="Times New Roman" w:cs="Times New Roman"/>
          <w:sz w:val="20"/>
          <w:szCs w:val="20"/>
        </w:rPr>
        <w:t>)</w:t>
      </w:r>
    </w:p>
    <w:p w:rsidR="001F4FDA" w:rsidRPr="00823CC3" w:rsidRDefault="001F4FDA" w:rsidP="001F4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>{</w:t>
      </w:r>
    </w:p>
    <w:p w:rsidR="001D0E44" w:rsidRPr="00823CC3" w:rsidRDefault="001F4FDA" w:rsidP="001358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13580C" w:rsidRPr="00823CC3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="0013580C" w:rsidRPr="00823CC3">
        <w:rPr>
          <w:rFonts w:ascii="Times New Roman" w:hAnsi="Times New Roman" w:cs="Times New Roman"/>
          <w:sz w:val="20"/>
          <w:szCs w:val="20"/>
        </w:rPr>
        <w:t>lb</w:t>
      </w:r>
      <w:proofErr w:type="spellEnd"/>
      <w:r w:rsidR="0013580C" w:rsidRPr="00823CC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13580C" w:rsidRPr="00823CC3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="0013580C" w:rsidRPr="00823CC3">
        <w:rPr>
          <w:rFonts w:ascii="Times New Roman" w:hAnsi="Times New Roman" w:cs="Times New Roman"/>
          <w:sz w:val="20"/>
          <w:szCs w:val="20"/>
        </w:rPr>
        <w:t>)</w:t>
      </w:r>
    </w:p>
    <w:p w:rsidR="0013580C" w:rsidRPr="00823CC3" w:rsidRDefault="0013580C" w:rsidP="001D0E44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>{</w:t>
      </w:r>
    </w:p>
    <w:p w:rsidR="0013580C" w:rsidRPr="00823CC3" w:rsidRDefault="0013580C" w:rsidP="001358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1D0E44" w:rsidRPr="00823CC3">
        <w:rPr>
          <w:rFonts w:ascii="Times New Roman" w:hAnsi="Times New Roman" w:cs="Times New Roman"/>
          <w:sz w:val="20"/>
          <w:szCs w:val="20"/>
        </w:rPr>
        <w:t>mid</w:t>
      </w:r>
      <w:proofErr w:type="gramEnd"/>
      <w:r w:rsidR="001D0E44" w:rsidRPr="00823CC3">
        <w:rPr>
          <w:rFonts w:ascii="Times New Roman" w:hAnsi="Times New Roman" w:cs="Times New Roman"/>
          <w:sz w:val="20"/>
          <w:szCs w:val="20"/>
        </w:rPr>
        <w:t>=(</w:t>
      </w:r>
      <w:proofErr w:type="spellStart"/>
      <w:r w:rsidR="001D0E44" w:rsidRPr="00823CC3">
        <w:rPr>
          <w:rFonts w:ascii="Times New Roman" w:hAnsi="Times New Roman" w:cs="Times New Roman"/>
          <w:sz w:val="20"/>
          <w:szCs w:val="20"/>
        </w:rPr>
        <w:t>ub+lb</w:t>
      </w:r>
      <w:proofErr w:type="spellEnd"/>
      <w:r w:rsidR="001D0E44" w:rsidRPr="00823CC3">
        <w:rPr>
          <w:rFonts w:ascii="Times New Roman" w:hAnsi="Times New Roman" w:cs="Times New Roman"/>
          <w:sz w:val="20"/>
          <w:szCs w:val="20"/>
        </w:rPr>
        <w:t>)/2</w:t>
      </w:r>
    </w:p>
    <w:p w:rsidR="0013580C" w:rsidRPr="00823CC3" w:rsidRDefault="0013580C" w:rsidP="001358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23CC3">
        <w:rPr>
          <w:rFonts w:ascii="Times New Roman" w:hAnsi="Times New Roman" w:cs="Times New Roman"/>
          <w:sz w:val="20"/>
          <w:szCs w:val="20"/>
        </w:rPr>
        <w:t>merge_</w:t>
      </w:r>
      <w:proofErr w:type="gramStart"/>
      <w:r w:rsidRPr="00823CC3">
        <w:rPr>
          <w:rFonts w:ascii="Times New Roman" w:hAnsi="Times New Roman" w:cs="Times New Roman"/>
          <w:sz w:val="20"/>
          <w:szCs w:val="20"/>
        </w:rPr>
        <w:t>sort</w:t>
      </w:r>
      <w:proofErr w:type="spellEnd"/>
      <w:r w:rsidRPr="00823C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33BA3" w:rsidRPr="00823CC3">
        <w:rPr>
          <w:rFonts w:ascii="Times New Roman" w:hAnsi="Times New Roman" w:cs="Times New Roman"/>
          <w:sz w:val="20"/>
          <w:szCs w:val="20"/>
        </w:rPr>
        <w:t>A</w:t>
      </w:r>
      <w:r w:rsidR="001D0E44" w:rsidRPr="00823C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D0E44" w:rsidRPr="00823CC3">
        <w:rPr>
          <w:rFonts w:ascii="Times New Roman" w:hAnsi="Times New Roman" w:cs="Times New Roman"/>
          <w:sz w:val="20"/>
          <w:szCs w:val="20"/>
        </w:rPr>
        <w:t>lb</w:t>
      </w:r>
      <w:proofErr w:type="spellEnd"/>
      <w:r w:rsidR="001D0E44" w:rsidRPr="00823CC3">
        <w:rPr>
          <w:rFonts w:ascii="Times New Roman" w:hAnsi="Times New Roman" w:cs="Times New Roman"/>
          <w:sz w:val="20"/>
          <w:szCs w:val="20"/>
        </w:rPr>
        <w:t>, mid)</w:t>
      </w:r>
    </w:p>
    <w:p w:rsidR="0013580C" w:rsidRPr="00823CC3" w:rsidRDefault="001D0E44" w:rsidP="001358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23CC3">
        <w:rPr>
          <w:rFonts w:ascii="Times New Roman" w:hAnsi="Times New Roman" w:cs="Times New Roman"/>
          <w:sz w:val="20"/>
          <w:szCs w:val="20"/>
        </w:rPr>
        <w:t>merge_</w:t>
      </w:r>
      <w:proofErr w:type="gramStart"/>
      <w:r w:rsidRPr="00823CC3">
        <w:rPr>
          <w:rFonts w:ascii="Times New Roman" w:hAnsi="Times New Roman" w:cs="Times New Roman"/>
          <w:sz w:val="20"/>
          <w:szCs w:val="20"/>
        </w:rPr>
        <w:t>sort</w:t>
      </w:r>
      <w:proofErr w:type="spellEnd"/>
      <w:r w:rsidRPr="00823C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33BA3" w:rsidRPr="00823CC3">
        <w:rPr>
          <w:rFonts w:ascii="Times New Roman" w:hAnsi="Times New Roman" w:cs="Times New Roman"/>
          <w:sz w:val="20"/>
          <w:szCs w:val="20"/>
        </w:rPr>
        <w:t>A</w:t>
      </w:r>
      <w:r w:rsidRPr="00823CC3">
        <w:rPr>
          <w:rFonts w:ascii="Times New Roman" w:hAnsi="Times New Roman" w:cs="Times New Roman"/>
          <w:sz w:val="20"/>
          <w:szCs w:val="20"/>
        </w:rPr>
        <w:t xml:space="preserve">, mid+1, </w:t>
      </w:r>
      <w:proofErr w:type="spellStart"/>
      <w:r w:rsidRPr="00823CC3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823CC3">
        <w:rPr>
          <w:rFonts w:ascii="Times New Roman" w:hAnsi="Times New Roman" w:cs="Times New Roman"/>
          <w:sz w:val="20"/>
          <w:szCs w:val="20"/>
        </w:rPr>
        <w:t>)</w:t>
      </w:r>
    </w:p>
    <w:p w:rsidR="0013580C" w:rsidRPr="00823CC3" w:rsidRDefault="001D0E44" w:rsidP="001358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23CC3">
        <w:rPr>
          <w:rFonts w:ascii="Times New Roman" w:hAnsi="Times New Roman" w:cs="Times New Roman"/>
          <w:sz w:val="20"/>
          <w:szCs w:val="20"/>
        </w:rPr>
        <w:t>merge(</w:t>
      </w:r>
      <w:proofErr w:type="gramEnd"/>
      <w:r w:rsidR="00D33BA3" w:rsidRPr="00823CC3">
        <w:rPr>
          <w:rFonts w:ascii="Times New Roman" w:hAnsi="Times New Roman" w:cs="Times New Roman"/>
          <w:sz w:val="20"/>
          <w:szCs w:val="20"/>
        </w:rPr>
        <w:t>A</w:t>
      </w:r>
      <w:r w:rsidRPr="00823C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23CC3">
        <w:rPr>
          <w:rFonts w:ascii="Times New Roman" w:hAnsi="Times New Roman" w:cs="Times New Roman"/>
          <w:sz w:val="20"/>
          <w:szCs w:val="20"/>
        </w:rPr>
        <w:t>lb</w:t>
      </w:r>
      <w:proofErr w:type="spellEnd"/>
      <w:r w:rsidRPr="00823CC3">
        <w:rPr>
          <w:rFonts w:ascii="Times New Roman" w:hAnsi="Times New Roman" w:cs="Times New Roman"/>
          <w:sz w:val="20"/>
          <w:szCs w:val="20"/>
        </w:rPr>
        <w:t xml:space="preserve">, mid, </w:t>
      </w:r>
      <w:proofErr w:type="spellStart"/>
      <w:r w:rsidRPr="00823CC3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823CC3">
        <w:rPr>
          <w:rFonts w:ascii="Times New Roman" w:hAnsi="Times New Roman" w:cs="Times New Roman"/>
          <w:sz w:val="20"/>
          <w:szCs w:val="20"/>
        </w:rPr>
        <w:t>)</w:t>
      </w:r>
      <w:r w:rsidR="00D33BA3" w:rsidRPr="00823CC3">
        <w:rPr>
          <w:rFonts w:ascii="Times New Roman" w:hAnsi="Times New Roman" w:cs="Times New Roman"/>
          <w:sz w:val="20"/>
          <w:szCs w:val="20"/>
        </w:rPr>
        <w:tab/>
      </w:r>
      <w:r w:rsidR="00D33BA3" w:rsidRPr="00823CC3">
        <w:rPr>
          <w:rFonts w:ascii="Times New Roman" w:hAnsi="Times New Roman" w:cs="Times New Roman"/>
          <w:sz w:val="20"/>
          <w:szCs w:val="20"/>
        </w:rPr>
        <w:tab/>
        <w:t>/* defined following */</w:t>
      </w:r>
    </w:p>
    <w:p w:rsidR="001F4FDA" w:rsidRPr="00823CC3" w:rsidRDefault="0013580C" w:rsidP="001358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  <w:t>}</w:t>
      </w:r>
    </w:p>
    <w:p w:rsidR="001F4FDA" w:rsidRPr="00823CC3" w:rsidRDefault="001F4FDA" w:rsidP="001F4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>}</w:t>
      </w:r>
    </w:p>
    <w:p w:rsidR="0024150B" w:rsidRPr="00823CC3" w:rsidRDefault="00D33BA3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23CC3">
        <w:rPr>
          <w:rFonts w:ascii="Times New Roman" w:hAnsi="Times New Roman" w:cs="Times New Roman"/>
          <w:sz w:val="20"/>
          <w:szCs w:val="20"/>
        </w:rPr>
        <w:t>merge(</w:t>
      </w:r>
      <w:proofErr w:type="gramEnd"/>
      <w:r w:rsidRPr="00823CC3">
        <w:rPr>
          <w:rFonts w:ascii="Times New Roman" w:hAnsi="Times New Roman" w:cs="Times New Roman"/>
          <w:sz w:val="20"/>
          <w:szCs w:val="20"/>
        </w:rPr>
        <w:t xml:space="preserve">(A, </w:t>
      </w:r>
      <w:proofErr w:type="spellStart"/>
      <w:r w:rsidRPr="00823CC3">
        <w:rPr>
          <w:rFonts w:ascii="Times New Roman" w:hAnsi="Times New Roman" w:cs="Times New Roman"/>
          <w:sz w:val="20"/>
          <w:szCs w:val="20"/>
        </w:rPr>
        <w:t>lb</w:t>
      </w:r>
      <w:proofErr w:type="spellEnd"/>
      <w:r w:rsidRPr="00823C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23CC3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="0024150B" w:rsidRPr="00823CC3">
        <w:rPr>
          <w:rFonts w:ascii="Times New Roman" w:hAnsi="Times New Roman" w:cs="Times New Roman"/>
          <w:sz w:val="20"/>
          <w:szCs w:val="20"/>
        </w:rPr>
        <w:t>)</w:t>
      </w:r>
    </w:p>
    <w:p w:rsidR="00D33BA3" w:rsidRPr="00823CC3" w:rsidRDefault="00D33BA3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>{</w:t>
      </w:r>
    </w:p>
    <w:p w:rsidR="00D33BA3" w:rsidRPr="00823CC3" w:rsidRDefault="00D33BA3" w:rsidP="00D33BA3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>i=</w:t>
      </w:r>
      <w:proofErr w:type="spellStart"/>
      <w:r w:rsidRPr="00823CC3">
        <w:rPr>
          <w:rFonts w:ascii="Times New Roman" w:hAnsi="Times New Roman" w:cs="Times New Roman"/>
          <w:sz w:val="20"/>
          <w:szCs w:val="20"/>
        </w:rPr>
        <w:t>lb</w:t>
      </w:r>
      <w:proofErr w:type="spellEnd"/>
    </w:p>
    <w:p w:rsidR="00D33BA3" w:rsidRPr="00823CC3" w:rsidRDefault="00D33BA3" w:rsidP="00D33BA3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>j=mid+1</w:t>
      </w:r>
    </w:p>
    <w:p w:rsidR="00D33BA3" w:rsidRPr="00823CC3" w:rsidRDefault="00D33BA3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23CC3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823CC3">
        <w:rPr>
          <w:rFonts w:ascii="Times New Roman" w:hAnsi="Times New Roman" w:cs="Times New Roman"/>
          <w:sz w:val="20"/>
          <w:szCs w:val="20"/>
        </w:rPr>
        <w:t>i≤mid</w:t>
      </w:r>
      <w:proofErr w:type="spellEnd"/>
      <w:r w:rsidRPr="00823CC3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823CC3">
        <w:rPr>
          <w:rFonts w:ascii="Times New Roman" w:hAnsi="Times New Roman" w:cs="Times New Roman"/>
          <w:sz w:val="20"/>
          <w:szCs w:val="20"/>
        </w:rPr>
        <w:t>j≤ub</w:t>
      </w:r>
      <w:proofErr w:type="spellEnd"/>
      <w:r w:rsidRPr="00823CC3">
        <w:rPr>
          <w:rFonts w:ascii="Times New Roman" w:hAnsi="Times New Roman" w:cs="Times New Roman"/>
          <w:sz w:val="20"/>
          <w:szCs w:val="20"/>
        </w:rPr>
        <w:t>)</w:t>
      </w:r>
      <w:r w:rsidR="00302E22" w:rsidRPr="00823CC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02E22" w:rsidRPr="00823CC3" w:rsidRDefault="00302E22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  <w:t>{</w:t>
      </w:r>
    </w:p>
    <w:p w:rsidR="00D33BA3" w:rsidRPr="00823CC3" w:rsidRDefault="00D33BA3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23CC3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823CC3">
        <w:rPr>
          <w:rFonts w:ascii="Times New Roman" w:hAnsi="Times New Roman" w:cs="Times New Roman"/>
          <w:sz w:val="20"/>
          <w:szCs w:val="20"/>
        </w:rPr>
        <w:t>A[i]&lt;A[j])</w:t>
      </w:r>
    </w:p>
    <w:p w:rsidR="00302E22" w:rsidRPr="00823CC3" w:rsidRDefault="00302E22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  <w:t>{</w:t>
      </w:r>
    </w:p>
    <w:p w:rsidR="00D33BA3" w:rsidRPr="00823CC3" w:rsidRDefault="00D33BA3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23CC3">
        <w:rPr>
          <w:rFonts w:ascii="Times New Roman" w:hAnsi="Times New Roman" w:cs="Times New Roman"/>
          <w:sz w:val="20"/>
          <w:szCs w:val="20"/>
        </w:rPr>
        <w:t>temp[</w:t>
      </w:r>
      <w:proofErr w:type="gramEnd"/>
      <w:r w:rsidRPr="00823CC3">
        <w:rPr>
          <w:rFonts w:ascii="Times New Roman" w:hAnsi="Times New Roman" w:cs="Times New Roman"/>
          <w:sz w:val="20"/>
          <w:szCs w:val="20"/>
        </w:rPr>
        <w:t>k]=A</w:t>
      </w:r>
      <w:r w:rsidR="00302E22" w:rsidRPr="00823CC3">
        <w:rPr>
          <w:rFonts w:ascii="Times New Roman" w:hAnsi="Times New Roman" w:cs="Times New Roman"/>
          <w:sz w:val="20"/>
          <w:szCs w:val="20"/>
        </w:rPr>
        <w:t>[i++]</w:t>
      </w:r>
      <w:r w:rsidR="00391461" w:rsidRPr="00823CC3">
        <w:rPr>
          <w:rFonts w:ascii="Times New Roman" w:hAnsi="Times New Roman" w:cs="Times New Roman"/>
          <w:sz w:val="20"/>
          <w:szCs w:val="20"/>
        </w:rPr>
        <w:tab/>
        <w:t>/* temp is an auxiliary array */</w:t>
      </w:r>
    </w:p>
    <w:p w:rsidR="00302E22" w:rsidRPr="00823CC3" w:rsidRDefault="00302E22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  <w:t>i=i+1</w:t>
      </w:r>
    </w:p>
    <w:p w:rsidR="00302E22" w:rsidRPr="00823CC3" w:rsidRDefault="00302E22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  <w:t>}</w:t>
      </w:r>
    </w:p>
    <w:p w:rsidR="00D33BA3" w:rsidRPr="00823CC3" w:rsidRDefault="00D33BA3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E75B69" w:rsidRPr="00823CC3">
        <w:rPr>
          <w:rFonts w:ascii="Times New Roman" w:hAnsi="Times New Roman" w:cs="Times New Roman"/>
          <w:sz w:val="20"/>
          <w:szCs w:val="20"/>
        </w:rPr>
        <w:t>e</w:t>
      </w:r>
      <w:r w:rsidRPr="00823CC3">
        <w:rPr>
          <w:rFonts w:ascii="Times New Roman" w:hAnsi="Times New Roman" w:cs="Times New Roman"/>
          <w:sz w:val="20"/>
          <w:szCs w:val="20"/>
        </w:rPr>
        <w:t>lse</w:t>
      </w:r>
      <w:proofErr w:type="gramEnd"/>
    </w:p>
    <w:p w:rsidR="00302E22" w:rsidRPr="00823CC3" w:rsidRDefault="00302E22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  <w:t>{</w:t>
      </w:r>
    </w:p>
    <w:p w:rsidR="00302E22" w:rsidRPr="00823CC3" w:rsidRDefault="00D33BA3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23CC3">
        <w:rPr>
          <w:rFonts w:ascii="Times New Roman" w:hAnsi="Times New Roman" w:cs="Times New Roman"/>
          <w:sz w:val="20"/>
          <w:szCs w:val="20"/>
        </w:rPr>
        <w:t>temp[</w:t>
      </w:r>
      <w:proofErr w:type="gramEnd"/>
      <w:r w:rsidRPr="00823CC3">
        <w:rPr>
          <w:rFonts w:ascii="Times New Roman" w:hAnsi="Times New Roman" w:cs="Times New Roman"/>
          <w:sz w:val="20"/>
          <w:szCs w:val="20"/>
        </w:rPr>
        <w:t>k]=A[j</w:t>
      </w:r>
      <w:r w:rsidR="00302E22" w:rsidRPr="00823CC3">
        <w:rPr>
          <w:rFonts w:ascii="Times New Roman" w:hAnsi="Times New Roman" w:cs="Times New Roman"/>
          <w:sz w:val="20"/>
          <w:szCs w:val="20"/>
        </w:rPr>
        <w:t>]</w:t>
      </w:r>
    </w:p>
    <w:p w:rsidR="00302E22" w:rsidRPr="00823CC3" w:rsidRDefault="00302E22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  <w:t>j=j+1</w:t>
      </w:r>
    </w:p>
    <w:p w:rsidR="00302E22" w:rsidRPr="00823CC3" w:rsidRDefault="00302E22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  <w:t>}</w:t>
      </w:r>
    </w:p>
    <w:p w:rsidR="00302E22" w:rsidRPr="00823CC3" w:rsidRDefault="00302E22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  <w:t>k=k+1</w:t>
      </w:r>
    </w:p>
    <w:p w:rsidR="00302E22" w:rsidRPr="00823CC3" w:rsidRDefault="00302E22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  <w:t>}</w:t>
      </w:r>
    </w:p>
    <w:p w:rsidR="000E126D" w:rsidRPr="00823CC3" w:rsidRDefault="000E126D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23CC3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823CC3">
        <w:rPr>
          <w:rFonts w:ascii="Times New Roman" w:hAnsi="Times New Roman" w:cs="Times New Roman"/>
          <w:sz w:val="20"/>
          <w:szCs w:val="20"/>
        </w:rPr>
        <w:t>i≤mid</w:t>
      </w:r>
      <w:proofErr w:type="spellEnd"/>
      <w:r w:rsidR="00D33BA3" w:rsidRPr="00823CC3">
        <w:rPr>
          <w:rFonts w:ascii="Times New Roman" w:hAnsi="Times New Roman" w:cs="Times New Roman"/>
          <w:sz w:val="20"/>
          <w:szCs w:val="20"/>
        </w:rPr>
        <w:t>)</w:t>
      </w:r>
    </w:p>
    <w:p w:rsidR="000E126D" w:rsidRPr="00823CC3" w:rsidRDefault="000E126D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  <w:t>{</w:t>
      </w:r>
    </w:p>
    <w:p w:rsidR="00D33BA3" w:rsidRPr="00823CC3" w:rsidRDefault="000E126D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23CC3">
        <w:rPr>
          <w:rFonts w:ascii="Times New Roman" w:hAnsi="Times New Roman" w:cs="Times New Roman"/>
          <w:sz w:val="20"/>
          <w:szCs w:val="20"/>
        </w:rPr>
        <w:t>temp[</w:t>
      </w:r>
      <w:proofErr w:type="gramEnd"/>
      <w:r w:rsidRPr="00823CC3">
        <w:rPr>
          <w:rFonts w:ascii="Times New Roman" w:hAnsi="Times New Roman" w:cs="Times New Roman"/>
          <w:sz w:val="20"/>
          <w:szCs w:val="20"/>
        </w:rPr>
        <w:t>k</w:t>
      </w:r>
      <w:r w:rsidR="00D33BA3" w:rsidRPr="00823CC3">
        <w:rPr>
          <w:rFonts w:ascii="Times New Roman" w:hAnsi="Times New Roman" w:cs="Times New Roman"/>
          <w:sz w:val="20"/>
          <w:szCs w:val="20"/>
        </w:rPr>
        <w:t>]=A</w:t>
      </w:r>
      <w:r w:rsidR="00377A84" w:rsidRPr="00823CC3">
        <w:rPr>
          <w:rFonts w:ascii="Times New Roman" w:hAnsi="Times New Roman" w:cs="Times New Roman"/>
          <w:sz w:val="20"/>
          <w:szCs w:val="20"/>
        </w:rPr>
        <w:t>[i]</w:t>
      </w:r>
    </w:p>
    <w:p w:rsidR="000E126D" w:rsidRPr="00823CC3" w:rsidRDefault="000E126D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  <w:t>i=i+1</w:t>
      </w:r>
    </w:p>
    <w:p w:rsidR="000E126D" w:rsidRPr="00823CC3" w:rsidRDefault="000E126D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  <w:t>k=k+1</w:t>
      </w:r>
    </w:p>
    <w:p w:rsidR="000E126D" w:rsidRPr="00823CC3" w:rsidRDefault="000E126D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  <w:t>}</w:t>
      </w:r>
    </w:p>
    <w:p w:rsidR="00D33BA3" w:rsidRPr="00823CC3" w:rsidRDefault="00377A84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23CC3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="00D33BA3" w:rsidRPr="00823CC3">
        <w:rPr>
          <w:rFonts w:ascii="Times New Roman" w:hAnsi="Times New Roman" w:cs="Times New Roman"/>
          <w:sz w:val="20"/>
          <w:szCs w:val="20"/>
        </w:rPr>
        <w:t>j</w:t>
      </w:r>
      <w:r w:rsidRPr="00823CC3">
        <w:rPr>
          <w:rFonts w:ascii="Times New Roman" w:hAnsi="Times New Roman" w:cs="Times New Roman"/>
          <w:sz w:val="20"/>
          <w:szCs w:val="20"/>
        </w:rPr>
        <w:t>≤</w:t>
      </w:r>
      <w:r w:rsidR="00D33BA3" w:rsidRPr="00823CC3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="00D33BA3" w:rsidRPr="00823CC3">
        <w:rPr>
          <w:rFonts w:ascii="Times New Roman" w:hAnsi="Times New Roman" w:cs="Times New Roman"/>
          <w:sz w:val="20"/>
          <w:szCs w:val="20"/>
        </w:rPr>
        <w:t>)</w:t>
      </w:r>
    </w:p>
    <w:p w:rsidR="00377A84" w:rsidRPr="00823CC3" w:rsidRDefault="00377A84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  <w:t>{</w:t>
      </w:r>
    </w:p>
    <w:p w:rsidR="00D33BA3" w:rsidRPr="00823CC3" w:rsidRDefault="00377A84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23CC3">
        <w:rPr>
          <w:rFonts w:ascii="Times New Roman" w:hAnsi="Times New Roman" w:cs="Times New Roman"/>
          <w:sz w:val="20"/>
          <w:szCs w:val="20"/>
        </w:rPr>
        <w:t>temp[</w:t>
      </w:r>
      <w:proofErr w:type="gramEnd"/>
      <w:r w:rsidRPr="00823CC3">
        <w:rPr>
          <w:rFonts w:ascii="Times New Roman" w:hAnsi="Times New Roman" w:cs="Times New Roman"/>
          <w:sz w:val="20"/>
          <w:szCs w:val="20"/>
        </w:rPr>
        <w:t>k</w:t>
      </w:r>
      <w:r w:rsidR="00D33BA3" w:rsidRPr="00823CC3">
        <w:rPr>
          <w:rFonts w:ascii="Times New Roman" w:hAnsi="Times New Roman" w:cs="Times New Roman"/>
          <w:sz w:val="20"/>
          <w:szCs w:val="20"/>
        </w:rPr>
        <w:t>]=A</w:t>
      </w:r>
      <w:r w:rsidRPr="00823CC3">
        <w:rPr>
          <w:rFonts w:ascii="Times New Roman" w:hAnsi="Times New Roman" w:cs="Times New Roman"/>
          <w:sz w:val="20"/>
          <w:szCs w:val="20"/>
        </w:rPr>
        <w:t>[j]</w:t>
      </w:r>
    </w:p>
    <w:p w:rsidR="00377A84" w:rsidRPr="00823CC3" w:rsidRDefault="00377A84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  <w:t>j=j+1</w:t>
      </w:r>
    </w:p>
    <w:p w:rsidR="00377A84" w:rsidRPr="00823CC3" w:rsidRDefault="00377A84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  <w:t>k=k+1</w:t>
      </w:r>
    </w:p>
    <w:p w:rsidR="00377A84" w:rsidRPr="00823CC3" w:rsidRDefault="00377A84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  <w:t>}</w:t>
      </w:r>
    </w:p>
    <w:p w:rsidR="00D33BA3" w:rsidRPr="00823CC3" w:rsidRDefault="00D33BA3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BF141F" w:rsidRPr="00823CC3">
        <w:rPr>
          <w:rFonts w:ascii="Times New Roman" w:hAnsi="Times New Roman" w:cs="Times New Roman"/>
          <w:sz w:val="20"/>
          <w:szCs w:val="20"/>
        </w:rPr>
        <w:t>f</w:t>
      </w:r>
      <w:r w:rsidRPr="00823CC3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="008D1F68" w:rsidRPr="00823CC3">
        <w:rPr>
          <w:rFonts w:ascii="Times New Roman" w:hAnsi="Times New Roman" w:cs="Times New Roman"/>
          <w:sz w:val="20"/>
          <w:szCs w:val="20"/>
        </w:rPr>
        <w:t xml:space="preserve"> i = </w:t>
      </w:r>
      <w:proofErr w:type="spellStart"/>
      <w:r w:rsidR="008D1F68" w:rsidRPr="00823CC3">
        <w:rPr>
          <w:rFonts w:ascii="Times New Roman" w:hAnsi="Times New Roman" w:cs="Times New Roman"/>
          <w:sz w:val="20"/>
          <w:szCs w:val="20"/>
        </w:rPr>
        <w:t>lb</w:t>
      </w:r>
      <w:proofErr w:type="spellEnd"/>
      <w:r w:rsidR="008D1F68" w:rsidRPr="00823CC3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="008D1F68" w:rsidRPr="00823CC3">
        <w:rPr>
          <w:rFonts w:ascii="Times New Roman" w:hAnsi="Times New Roman" w:cs="Times New Roman"/>
          <w:sz w:val="20"/>
          <w:szCs w:val="20"/>
        </w:rPr>
        <w:t>ub</w:t>
      </w:r>
      <w:proofErr w:type="spellEnd"/>
    </w:p>
    <w:p w:rsidR="00D33BA3" w:rsidRPr="00823CC3" w:rsidRDefault="00D33BA3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ab/>
      </w:r>
      <w:r w:rsidRPr="00823CC3">
        <w:rPr>
          <w:rFonts w:ascii="Times New Roman" w:hAnsi="Times New Roman" w:cs="Times New Roman"/>
          <w:sz w:val="20"/>
          <w:szCs w:val="20"/>
        </w:rPr>
        <w:tab/>
        <w:t>A[i</w:t>
      </w:r>
      <w:proofErr w:type="gramStart"/>
      <w:r w:rsidRPr="00823CC3">
        <w:rPr>
          <w:rFonts w:ascii="Times New Roman" w:hAnsi="Times New Roman" w:cs="Times New Roman"/>
          <w:sz w:val="20"/>
          <w:szCs w:val="20"/>
        </w:rPr>
        <w:t>]=</w:t>
      </w:r>
      <w:proofErr w:type="gramEnd"/>
      <w:r w:rsidRPr="00823CC3">
        <w:rPr>
          <w:rFonts w:ascii="Times New Roman" w:hAnsi="Times New Roman" w:cs="Times New Roman"/>
          <w:sz w:val="20"/>
          <w:szCs w:val="20"/>
        </w:rPr>
        <w:t>temp[i-</w:t>
      </w:r>
      <w:proofErr w:type="spellStart"/>
      <w:r w:rsidRPr="00823CC3">
        <w:rPr>
          <w:rFonts w:ascii="Times New Roman" w:hAnsi="Times New Roman" w:cs="Times New Roman"/>
          <w:sz w:val="20"/>
          <w:szCs w:val="20"/>
        </w:rPr>
        <w:t>lb</w:t>
      </w:r>
      <w:proofErr w:type="spellEnd"/>
      <w:r w:rsidRPr="00823CC3">
        <w:rPr>
          <w:rFonts w:ascii="Times New Roman" w:hAnsi="Times New Roman" w:cs="Times New Roman"/>
          <w:sz w:val="20"/>
          <w:szCs w:val="20"/>
        </w:rPr>
        <w:t>];</w:t>
      </w:r>
    </w:p>
    <w:p w:rsidR="00990C28" w:rsidRPr="00823CC3" w:rsidRDefault="00D33BA3" w:rsidP="00D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>}</w:t>
      </w:r>
    </w:p>
    <w:p w:rsidR="00D33BA3" w:rsidRPr="00823CC3" w:rsidRDefault="00D33BA3" w:rsidP="00EF2053">
      <w:pPr>
        <w:spacing w:after="0" w:line="240" w:lineRule="auto"/>
        <w:rPr>
          <w:sz w:val="20"/>
          <w:szCs w:val="20"/>
        </w:rPr>
      </w:pPr>
    </w:p>
    <w:p w:rsidR="00542DF5" w:rsidRPr="00823CC3" w:rsidRDefault="00BA55FD" w:rsidP="00EF2053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>SOURCE CODE:</w:t>
      </w:r>
    </w:p>
    <w:p w:rsidR="007F2EDB" w:rsidRPr="00823CC3" w:rsidRDefault="007F2EDB" w:rsidP="009556F6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>/*</w:t>
      </w:r>
      <w:r w:rsidRPr="00823CC3">
        <w:rPr>
          <w:rFonts w:ascii="Courier New" w:hAnsi="Courier New" w:cs="Courier New"/>
          <w:sz w:val="20"/>
          <w:szCs w:val="20"/>
        </w:rPr>
        <w:tab/>
      </w:r>
      <w:proofErr w:type="gramStart"/>
      <w:r w:rsidRPr="00823CC3">
        <w:rPr>
          <w:rFonts w:ascii="Courier New" w:hAnsi="Courier New" w:cs="Courier New"/>
          <w:sz w:val="20"/>
          <w:szCs w:val="20"/>
        </w:rPr>
        <w:t>Author :</w:t>
      </w:r>
      <w:proofErr w:type="gramEnd"/>
      <w:r w:rsidRPr="00823CC3">
        <w:rPr>
          <w:rFonts w:ascii="Courier New" w:hAnsi="Courier New" w:cs="Courier New"/>
          <w:sz w:val="20"/>
          <w:szCs w:val="20"/>
        </w:rPr>
        <w:t xml:space="preserve"> Rakesh Malik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 xml:space="preserve"> *</w:t>
      </w:r>
      <w:r w:rsidRPr="00823CC3">
        <w:rPr>
          <w:rFonts w:ascii="Courier New" w:hAnsi="Courier New" w:cs="Courier New"/>
          <w:sz w:val="20"/>
          <w:szCs w:val="20"/>
        </w:rPr>
        <w:tab/>
      </w:r>
      <w:proofErr w:type="gramStart"/>
      <w:r w:rsidRPr="00823CC3">
        <w:rPr>
          <w:rFonts w:ascii="Courier New" w:hAnsi="Courier New" w:cs="Courier New"/>
          <w:sz w:val="20"/>
          <w:szCs w:val="20"/>
        </w:rPr>
        <w:t>Date :</w:t>
      </w:r>
      <w:proofErr w:type="gramEnd"/>
      <w:r w:rsidRPr="00823CC3">
        <w:rPr>
          <w:rFonts w:ascii="Courier New" w:hAnsi="Courier New" w:cs="Courier New"/>
          <w:sz w:val="20"/>
          <w:szCs w:val="20"/>
        </w:rPr>
        <w:t xml:space="preserve"> 11.08.2012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 xml:space="preserve"> *</w:t>
      </w:r>
      <w:r w:rsidRPr="00823CC3">
        <w:rPr>
          <w:rFonts w:ascii="Courier New" w:hAnsi="Courier New" w:cs="Courier New"/>
          <w:sz w:val="20"/>
          <w:szCs w:val="20"/>
        </w:rPr>
        <w:tab/>
        <w:t>Merge Sort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 xml:space="preserve"> */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&gt;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&gt;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&gt;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23CC3">
        <w:rPr>
          <w:rFonts w:ascii="Courier New" w:hAnsi="Courier New" w:cs="Courier New"/>
          <w:sz w:val="20"/>
          <w:szCs w:val="20"/>
        </w:rPr>
        <w:t>void</w:t>
      </w:r>
      <w:proofErr w:type="gramEnd"/>
      <w:r w:rsidRPr="00823CC3">
        <w:rPr>
          <w:rFonts w:ascii="Courier New" w:hAnsi="Courier New" w:cs="Courier New"/>
          <w:sz w:val="20"/>
          <w:szCs w:val="20"/>
        </w:rPr>
        <w:t xml:space="preserve"> merge(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 xml:space="preserve"> list[],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lb,int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mid,int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ub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) {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23CC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823CC3">
        <w:rPr>
          <w:rFonts w:ascii="Courier New" w:hAnsi="Courier New" w:cs="Courier New"/>
          <w:sz w:val="20"/>
          <w:szCs w:val="20"/>
        </w:rPr>
        <w:t xml:space="preserve"> temp[ub-lb+1],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i,j,k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=0,m;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proofErr w:type="gramStart"/>
      <w:r w:rsidRPr="00823CC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23CC3">
        <w:rPr>
          <w:rFonts w:ascii="Courier New" w:hAnsi="Courier New" w:cs="Courier New"/>
          <w:sz w:val="20"/>
          <w:szCs w:val="20"/>
        </w:rPr>
        <w:t>i=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lb,j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=mid+1;i&lt;=mid&amp;&amp;j&lt;=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ub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;)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r w:rsidRPr="00823CC3">
        <w:rPr>
          <w:rFonts w:ascii="Courier New" w:hAnsi="Courier New" w:cs="Courier New"/>
          <w:sz w:val="20"/>
          <w:szCs w:val="20"/>
        </w:rPr>
        <w:tab/>
      </w:r>
      <w:proofErr w:type="gramStart"/>
      <w:r w:rsidRPr="00823CC3">
        <w:rPr>
          <w:rFonts w:ascii="Courier New" w:hAnsi="Courier New" w:cs="Courier New"/>
          <w:sz w:val="20"/>
          <w:szCs w:val="20"/>
        </w:rPr>
        <w:t>if(</w:t>
      </w:r>
      <w:proofErr w:type="gramEnd"/>
      <w:r w:rsidRPr="00823CC3">
        <w:rPr>
          <w:rFonts w:ascii="Courier New" w:hAnsi="Courier New" w:cs="Courier New"/>
          <w:sz w:val="20"/>
          <w:szCs w:val="20"/>
        </w:rPr>
        <w:t>list[i]&lt;list[j])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r w:rsidRPr="00823CC3">
        <w:rPr>
          <w:rFonts w:ascii="Courier New" w:hAnsi="Courier New" w:cs="Courier New"/>
          <w:sz w:val="20"/>
          <w:szCs w:val="20"/>
        </w:rPr>
        <w:tab/>
      </w:r>
      <w:r w:rsidRPr="00823CC3">
        <w:rPr>
          <w:rFonts w:ascii="Courier New" w:hAnsi="Courier New" w:cs="Courier New"/>
          <w:sz w:val="20"/>
          <w:szCs w:val="20"/>
        </w:rPr>
        <w:tab/>
      </w:r>
      <w:proofErr w:type="gramStart"/>
      <w:r w:rsidRPr="00823CC3">
        <w:rPr>
          <w:rFonts w:ascii="Courier New" w:hAnsi="Courier New" w:cs="Courier New"/>
          <w:sz w:val="20"/>
          <w:szCs w:val="20"/>
        </w:rPr>
        <w:t>temp[</w:t>
      </w:r>
      <w:proofErr w:type="gramEnd"/>
      <w:r w:rsidRPr="00823CC3">
        <w:rPr>
          <w:rFonts w:ascii="Courier New" w:hAnsi="Courier New" w:cs="Courier New"/>
          <w:sz w:val="20"/>
          <w:szCs w:val="20"/>
        </w:rPr>
        <w:t>k++]=list[i++];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r w:rsidRPr="00823CC3">
        <w:rPr>
          <w:rFonts w:ascii="Courier New" w:hAnsi="Courier New" w:cs="Courier New"/>
          <w:sz w:val="20"/>
          <w:szCs w:val="20"/>
        </w:rPr>
        <w:tab/>
        <w:t>else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r w:rsidRPr="00823CC3">
        <w:rPr>
          <w:rFonts w:ascii="Courier New" w:hAnsi="Courier New" w:cs="Courier New"/>
          <w:sz w:val="20"/>
          <w:szCs w:val="20"/>
        </w:rPr>
        <w:tab/>
      </w:r>
      <w:r w:rsidRPr="00823CC3">
        <w:rPr>
          <w:rFonts w:ascii="Courier New" w:hAnsi="Courier New" w:cs="Courier New"/>
          <w:sz w:val="20"/>
          <w:szCs w:val="20"/>
        </w:rPr>
        <w:tab/>
        <w:t>temp[k++]=list[j++];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  <w:t>for(;i&lt;=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mid;i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++)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r w:rsidRPr="00823CC3">
        <w:rPr>
          <w:rFonts w:ascii="Courier New" w:hAnsi="Courier New" w:cs="Courier New"/>
          <w:sz w:val="20"/>
          <w:szCs w:val="20"/>
        </w:rPr>
        <w:tab/>
        <w:t>temp[k++]=list[i];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  <w:t>for(;j&lt;=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ub;j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++)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r w:rsidRPr="00823CC3">
        <w:rPr>
          <w:rFonts w:ascii="Courier New" w:hAnsi="Courier New" w:cs="Courier New"/>
          <w:sz w:val="20"/>
          <w:szCs w:val="20"/>
        </w:rPr>
        <w:tab/>
        <w:t>temp[k++]=list[j];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  <w:t>for(i=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lb;i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ub;i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++)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r w:rsidRPr="00823CC3">
        <w:rPr>
          <w:rFonts w:ascii="Courier New" w:hAnsi="Courier New" w:cs="Courier New"/>
          <w:sz w:val="20"/>
          <w:szCs w:val="20"/>
        </w:rPr>
        <w:tab/>
        <w:t>list[i]=temp[i-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lb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];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>}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23C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merge_sort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 xml:space="preserve"> list[], 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lb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ub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) {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lb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ub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) {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r w:rsidRPr="00823CC3">
        <w:rPr>
          <w:rFonts w:ascii="Courier New" w:hAnsi="Courier New" w:cs="Courier New"/>
          <w:sz w:val="20"/>
          <w:szCs w:val="20"/>
        </w:rPr>
        <w:tab/>
      </w:r>
      <w:proofErr w:type="spellStart"/>
      <w:r w:rsidRPr="00823C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 xml:space="preserve"> mid=(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ub+lb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)/2;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r w:rsidRPr="00823CC3">
        <w:rPr>
          <w:rFonts w:ascii="Courier New" w:hAnsi="Courier New" w:cs="Courier New"/>
          <w:sz w:val="20"/>
          <w:szCs w:val="20"/>
        </w:rPr>
        <w:tab/>
      </w:r>
      <w:proofErr w:type="spellStart"/>
      <w:r w:rsidRPr="00823CC3">
        <w:rPr>
          <w:rFonts w:ascii="Courier New" w:hAnsi="Courier New" w:cs="Courier New"/>
          <w:sz w:val="20"/>
          <w:szCs w:val="20"/>
        </w:rPr>
        <w:t>merge_sort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 xml:space="preserve">(list, 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lb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, mid);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r w:rsidRPr="00823CC3">
        <w:rPr>
          <w:rFonts w:ascii="Courier New" w:hAnsi="Courier New" w:cs="Courier New"/>
          <w:sz w:val="20"/>
          <w:szCs w:val="20"/>
        </w:rPr>
        <w:tab/>
      </w:r>
      <w:proofErr w:type="spellStart"/>
      <w:r w:rsidRPr="00823CC3">
        <w:rPr>
          <w:rFonts w:ascii="Courier New" w:hAnsi="Courier New" w:cs="Courier New"/>
          <w:sz w:val="20"/>
          <w:szCs w:val="20"/>
        </w:rPr>
        <w:t>merge_sort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 xml:space="preserve">(list, mid+1, 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ub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);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r w:rsidRPr="00823CC3">
        <w:rPr>
          <w:rFonts w:ascii="Courier New" w:hAnsi="Courier New" w:cs="Courier New"/>
          <w:sz w:val="20"/>
          <w:szCs w:val="20"/>
        </w:rPr>
        <w:tab/>
        <w:t xml:space="preserve">merge(list, 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lb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 xml:space="preserve">, mid, 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ub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);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  <w:t>}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>}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23C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 xml:space="preserve"> main() {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proofErr w:type="spellStart"/>
      <w:r w:rsidRPr="00823C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 xml:space="preserve"> n, i;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proofErr w:type="spellStart"/>
      <w:r w:rsidRPr="00823CC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("MERGE SORT\n\n");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proofErr w:type="spellStart"/>
      <w:r w:rsidRPr="00823CC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("Enter number of elements : ");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proofErr w:type="spellStart"/>
      <w:r w:rsidRPr="00823CC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("%d", &amp;n);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proofErr w:type="spellStart"/>
      <w:r w:rsidRPr="00823CC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 xml:space="preserve">("Enter elements (space 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seperated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) : ");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proofErr w:type="spellStart"/>
      <w:r w:rsidRPr="00823C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 xml:space="preserve"> list[n];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  <w:t>for(i=0; i&lt;n; i++)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r w:rsidRPr="00823CC3">
        <w:rPr>
          <w:rFonts w:ascii="Courier New" w:hAnsi="Courier New" w:cs="Courier New"/>
          <w:sz w:val="20"/>
          <w:szCs w:val="20"/>
        </w:rPr>
        <w:tab/>
      </w:r>
      <w:proofErr w:type="spellStart"/>
      <w:r w:rsidRPr="00823CC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("%d", &amp;list[i]);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proofErr w:type="spellStart"/>
      <w:r w:rsidRPr="00823CC3">
        <w:rPr>
          <w:rFonts w:ascii="Courier New" w:hAnsi="Courier New" w:cs="Courier New"/>
          <w:sz w:val="20"/>
          <w:szCs w:val="20"/>
        </w:rPr>
        <w:t>merge_sort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(list, 0, n-1);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proofErr w:type="spellStart"/>
      <w:r w:rsidRPr="00823CC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823CC3">
        <w:rPr>
          <w:rFonts w:ascii="Courier New" w:hAnsi="Courier New" w:cs="Courier New"/>
          <w:sz w:val="20"/>
          <w:szCs w:val="20"/>
        </w:rPr>
        <w:t>nAfter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 xml:space="preserve"> sorting : ");</w:t>
      </w:r>
    </w:p>
    <w:p w:rsidR="00CD247B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  <w:t>for(i=0; i&lt;n; i++)</w:t>
      </w:r>
    </w:p>
    <w:p w:rsidR="00CD247B" w:rsidRDefault="00CD247B">
      <w:pPr>
        <w:rPr>
          <w:rFonts w:ascii="Courier New" w:hAnsi="Courier New" w:cs="Courier New"/>
          <w:sz w:val="20"/>
          <w:szCs w:val="20"/>
        </w:rPr>
      </w:pPr>
    </w:p>
    <w:p w:rsidR="00CD247B" w:rsidRDefault="00CD247B">
      <w:pPr>
        <w:rPr>
          <w:rFonts w:ascii="Courier New" w:hAnsi="Courier New" w:cs="Courier New"/>
          <w:sz w:val="20"/>
          <w:szCs w:val="20"/>
        </w:rPr>
      </w:pPr>
    </w:p>
    <w:p w:rsidR="00CD247B" w:rsidRDefault="00CD247B">
      <w:pPr>
        <w:rPr>
          <w:rFonts w:ascii="Courier New" w:hAnsi="Courier New" w:cs="Courier New"/>
          <w:sz w:val="20"/>
          <w:szCs w:val="20"/>
        </w:rPr>
      </w:pPr>
    </w:p>
    <w:p w:rsidR="00CD247B" w:rsidRDefault="00CD247B">
      <w:pPr>
        <w:rPr>
          <w:rFonts w:ascii="Courier New" w:hAnsi="Courier New" w:cs="Courier New"/>
          <w:sz w:val="20"/>
          <w:szCs w:val="20"/>
        </w:rPr>
      </w:pPr>
    </w:p>
    <w:p w:rsidR="00CD247B" w:rsidRDefault="00CD247B">
      <w:pPr>
        <w:rPr>
          <w:rFonts w:ascii="Courier New" w:hAnsi="Courier New" w:cs="Courier New"/>
          <w:sz w:val="20"/>
          <w:szCs w:val="20"/>
        </w:rPr>
      </w:pPr>
    </w:p>
    <w:p w:rsidR="00464C8B" w:rsidRDefault="00464C8B">
      <w:pPr>
        <w:rPr>
          <w:noProof/>
          <w:sz w:val="20"/>
          <w:szCs w:val="20"/>
          <w:lang w:bidi="ar-SA"/>
        </w:rPr>
      </w:pPr>
    </w:p>
    <w:p w:rsidR="00464C8B" w:rsidRDefault="00CD247B">
      <w:pPr>
        <w:rPr>
          <w:rFonts w:ascii="Courier New" w:hAnsi="Courier New" w:cs="Courier New"/>
          <w:sz w:val="20"/>
          <w:szCs w:val="20"/>
        </w:rPr>
      </w:pPr>
      <w:r w:rsidRPr="00823CC3">
        <w:rPr>
          <w:noProof/>
          <w:sz w:val="20"/>
          <w:szCs w:val="20"/>
          <w:lang w:bidi="ar-SA"/>
        </w:rPr>
        <w:drawing>
          <wp:inline distT="0" distB="0" distL="0" distR="0" wp14:anchorId="51CE035E" wp14:editId="6764124D">
            <wp:extent cx="5871600" cy="302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0" t="2548" r="48437" b="51911"/>
                    <a:stretch/>
                  </pic:blipFill>
                  <pic:spPr bwMode="auto">
                    <a:xfrm>
                      <a:off x="0" y="0"/>
                      <a:ext cx="5871600" cy="302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47B" w:rsidRDefault="00464C8B" w:rsidP="00464C8B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Fig 1: Merge Sort</w:t>
      </w:r>
      <w:bookmarkStart w:id="0" w:name="_GoBack"/>
      <w:bookmarkEnd w:id="0"/>
      <w:r w:rsidR="00CD247B">
        <w:rPr>
          <w:rFonts w:ascii="Courier New" w:hAnsi="Courier New" w:cs="Courier New"/>
          <w:sz w:val="20"/>
          <w:szCs w:val="20"/>
        </w:rPr>
        <w:br w:type="page"/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r w:rsidRPr="00823CC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23CC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(</w:t>
      </w:r>
      <w:proofErr w:type="gramEnd"/>
      <w:r w:rsidRPr="00823CC3">
        <w:rPr>
          <w:rFonts w:ascii="Courier New" w:hAnsi="Courier New" w:cs="Courier New"/>
          <w:sz w:val="20"/>
          <w:szCs w:val="20"/>
        </w:rPr>
        <w:t>"%d ", list[i]);</w:t>
      </w:r>
    </w:p>
    <w:p w:rsidR="00476BDA" w:rsidRPr="00823CC3" w:rsidRDefault="00476BDA" w:rsidP="00476BDA">
      <w:pPr>
        <w:spacing w:after="0"/>
        <w:rPr>
          <w:rFonts w:ascii="Courier New" w:hAnsi="Courier New" w:cs="Courier New"/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23CC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823CC3">
        <w:rPr>
          <w:rFonts w:ascii="Courier New" w:hAnsi="Courier New" w:cs="Courier New"/>
          <w:sz w:val="20"/>
          <w:szCs w:val="20"/>
        </w:rPr>
        <w:t>(</w:t>
      </w:r>
      <w:proofErr w:type="gramEnd"/>
      <w:r w:rsidRPr="00823CC3">
        <w:rPr>
          <w:rFonts w:ascii="Courier New" w:hAnsi="Courier New" w:cs="Courier New"/>
          <w:sz w:val="20"/>
          <w:szCs w:val="20"/>
        </w:rPr>
        <w:t>"\n\n");</w:t>
      </w:r>
    </w:p>
    <w:p w:rsidR="00E239DB" w:rsidRPr="00823CC3" w:rsidRDefault="00476BDA" w:rsidP="00476BDA">
      <w:pPr>
        <w:spacing w:after="0"/>
        <w:rPr>
          <w:sz w:val="20"/>
          <w:szCs w:val="20"/>
        </w:rPr>
      </w:pPr>
      <w:r w:rsidRPr="00823CC3">
        <w:rPr>
          <w:rFonts w:ascii="Courier New" w:hAnsi="Courier New" w:cs="Courier New"/>
          <w:sz w:val="20"/>
          <w:szCs w:val="20"/>
        </w:rPr>
        <w:t>}</w:t>
      </w:r>
    </w:p>
    <w:p w:rsidR="00CD247B" w:rsidRPr="00823CC3" w:rsidRDefault="00CD247B" w:rsidP="00CD247B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D247B" w:rsidRPr="00823CC3" w:rsidRDefault="00CD247B" w:rsidP="00CD247B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D247B" w:rsidRPr="00823CC3" w:rsidRDefault="00CD247B" w:rsidP="00CD247B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>RESULT:</w:t>
      </w:r>
    </w:p>
    <w:p w:rsidR="00CD247B" w:rsidRPr="00823CC3" w:rsidRDefault="00CD247B" w:rsidP="00CD247B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823CC3">
        <w:rPr>
          <w:rFonts w:ascii="Times New Roman" w:hAnsi="Times New Roman" w:cs="Times New Roman"/>
          <w:sz w:val="20"/>
          <w:szCs w:val="20"/>
        </w:rPr>
        <w:t>The program has run successfully and given result as expected.</w:t>
      </w:r>
    </w:p>
    <w:p w:rsidR="00DE5D3A" w:rsidRPr="00823CC3" w:rsidRDefault="00DE5D3A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542DF5" w:rsidRPr="00823CC3" w:rsidRDefault="00542DF5" w:rsidP="00CD247B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542DF5" w:rsidRPr="00823CC3" w:rsidSect="00715878">
      <w:pgSz w:w="12240" w:h="15840"/>
      <w:pgMar w:top="1080" w:right="1440" w:bottom="1440" w:left="270" w:header="720" w:footer="720" w:gutter="72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15D" w:rsidRDefault="004C115D" w:rsidP="00715878">
      <w:pPr>
        <w:spacing w:after="0" w:line="240" w:lineRule="auto"/>
      </w:pPr>
      <w:r>
        <w:separator/>
      </w:r>
    </w:p>
  </w:endnote>
  <w:endnote w:type="continuationSeparator" w:id="0">
    <w:p w:rsidR="004C115D" w:rsidRDefault="004C115D" w:rsidP="0071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PMincho"/>
    <w:charset w:val="80"/>
    <w:family w:val="roman"/>
    <w:pitch w:val="variable"/>
    <w:sig w:usb0="00000003" w:usb1="00000000" w:usb2="00000000" w:usb3="00000000" w:csb0="00000001" w:csb1="00000000"/>
  </w:font>
  <w:font w:name="DejaVu Sans">
    <w:altName w:val="MS Mincho"/>
    <w:charset w:val="80"/>
    <w:family w:val="auto"/>
    <w:pitch w:val="variable"/>
  </w:font>
  <w:font w:name="Vrinda">
    <w:panose1 w:val="020B0502040204020203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15D" w:rsidRDefault="004C115D" w:rsidP="00715878">
      <w:pPr>
        <w:spacing w:after="0" w:line="240" w:lineRule="auto"/>
      </w:pPr>
      <w:r>
        <w:separator/>
      </w:r>
    </w:p>
  </w:footnote>
  <w:footnote w:type="continuationSeparator" w:id="0">
    <w:p w:rsidR="004C115D" w:rsidRDefault="004C115D" w:rsidP="00715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0E48"/>
    <w:rsid w:val="00003F83"/>
    <w:rsid w:val="0001390B"/>
    <w:rsid w:val="00030E48"/>
    <w:rsid w:val="00036286"/>
    <w:rsid w:val="000949D9"/>
    <w:rsid w:val="000D452F"/>
    <w:rsid w:val="000E126D"/>
    <w:rsid w:val="0013580C"/>
    <w:rsid w:val="001407E0"/>
    <w:rsid w:val="00152B4A"/>
    <w:rsid w:val="001866F0"/>
    <w:rsid w:val="001D0E44"/>
    <w:rsid w:val="001F4FDA"/>
    <w:rsid w:val="00204658"/>
    <w:rsid w:val="002134C8"/>
    <w:rsid w:val="00215A66"/>
    <w:rsid w:val="00217A86"/>
    <w:rsid w:val="002414FE"/>
    <w:rsid w:val="0024150B"/>
    <w:rsid w:val="00255306"/>
    <w:rsid w:val="002C36AC"/>
    <w:rsid w:val="002C4F2A"/>
    <w:rsid w:val="00302E22"/>
    <w:rsid w:val="00377A84"/>
    <w:rsid w:val="00377C17"/>
    <w:rsid w:val="00380DB4"/>
    <w:rsid w:val="00391461"/>
    <w:rsid w:val="003B74B3"/>
    <w:rsid w:val="003C4C11"/>
    <w:rsid w:val="003C4C2D"/>
    <w:rsid w:val="003E0B4F"/>
    <w:rsid w:val="003F52F9"/>
    <w:rsid w:val="003F75B2"/>
    <w:rsid w:val="0042123F"/>
    <w:rsid w:val="00443DA5"/>
    <w:rsid w:val="00464C8B"/>
    <w:rsid w:val="00472D2E"/>
    <w:rsid w:val="0047502A"/>
    <w:rsid w:val="00476BDA"/>
    <w:rsid w:val="004C115D"/>
    <w:rsid w:val="004D7007"/>
    <w:rsid w:val="00500992"/>
    <w:rsid w:val="0053774F"/>
    <w:rsid w:val="00542DF5"/>
    <w:rsid w:val="005815BA"/>
    <w:rsid w:val="00590B85"/>
    <w:rsid w:val="005B2024"/>
    <w:rsid w:val="006011F5"/>
    <w:rsid w:val="006057CD"/>
    <w:rsid w:val="0066545C"/>
    <w:rsid w:val="00666EBE"/>
    <w:rsid w:val="006E62D8"/>
    <w:rsid w:val="0070220C"/>
    <w:rsid w:val="00715878"/>
    <w:rsid w:val="0073052D"/>
    <w:rsid w:val="00732EF9"/>
    <w:rsid w:val="00781DD1"/>
    <w:rsid w:val="007F2EDB"/>
    <w:rsid w:val="00801D1A"/>
    <w:rsid w:val="00823CC3"/>
    <w:rsid w:val="00877CAE"/>
    <w:rsid w:val="008A344F"/>
    <w:rsid w:val="008D1F68"/>
    <w:rsid w:val="008D2C75"/>
    <w:rsid w:val="008F458A"/>
    <w:rsid w:val="00950D33"/>
    <w:rsid w:val="009556F6"/>
    <w:rsid w:val="00961833"/>
    <w:rsid w:val="00986583"/>
    <w:rsid w:val="00990C28"/>
    <w:rsid w:val="009C2A41"/>
    <w:rsid w:val="009F0E32"/>
    <w:rsid w:val="00A139FD"/>
    <w:rsid w:val="00A83028"/>
    <w:rsid w:val="00AE4EBC"/>
    <w:rsid w:val="00B0349A"/>
    <w:rsid w:val="00B063B1"/>
    <w:rsid w:val="00B43560"/>
    <w:rsid w:val="00B730BC"/>
    <w:rsid w:val="00B80114"/>
    <w:rsid w:val="00B909AD"/>
    <w:rsid w:val="00BA36A8"/>
    <w:rsid w:val="00BA55FD"/>
    <w:rsid w:val="00BE1187"/>
    <w:rsid w:val="00BF141F"/>
    <w:rsid w:val="00BF15FB"/>
    <w:rsid w:val="00BF2464"/>
    <w:rsid w:val="00BF46B8"/>
    <w:rsid w:val="00C00FE1"/>
    <w:rsid w:val="00C22FDF"/>
    <w:rsid w:val="00C5478B"/>
    <w:rsid w:val="00C66797"/>
    <w:rsid w:val="00C779F2"/>
    <w:rsid w:val="00CB2C71"/>
    <w:rsid w:val="00CD247B"/>
    <w:rsid w:val="00CD3446"/>
    <w:rsid w:val="00D33BA3"/>
    <w:rsid w:val="00D72B3B"/>
    <w:rsid w:val="00DB7504"/>
    <w:rsid w:val="00DE5D3A"/>
    <w:rsid w:val="00E0556D"/>
    <w:rsid w:val="00E10BD9"/>
    <w:rsid w:val="00E239DB"/>
    <w:rsid w:val="00E32091"/>
    <w:rsid w:val="00E32A4D"/>
    <w:rsid w:val="00E4021C"/>
    <w:rsid w:val="00E40648"/>
    <w:rsid w:val="00E75B69"/>
    <w:rsid w:val="00E92697"/>
    <w:rsid w:val="00EB0B8C"/>
    <w:rsid w:val="00EB6180"/>
    <w:rsid w:val="00EB7D41"/>
    <w:rsid w:val="00EF2053"/>
    <w:rsid w:val="00EF5FDC"/>
    <w:rsid w:val="00F32A7B"/>
    <w:rsid w:val="00F40559"/>
    <w:rsid w:val="00FA4BDB"/>
    <w:rsid w:val="00FD1DB2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C75"/>
  </w:style>
  <w:style w:type="paragraph" w:styleId="Heading1">
    <w:name w:val="heading 1"/>
    <w:basedOn w:val="Normal"/>
    <w:next w:val="Normal"/>
    <w:link w:val="Heading1Char"/>
    <w:uiPriority w:val="9"/>
    <w:qFormat/>
    <w:rsid w:val="008D2C7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C7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C7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C7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C7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C7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C7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C7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C7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B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2C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2C7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C7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C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C7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C7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C7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C7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C7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2C7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C7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C7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2C7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2C75"/>
    <w:rPr>
      <w:b/>
      <w:bCs/>
    </w:rPr>
  </w:style>
  <w:style w:type="character" w:styleId="Emphasis">
    <w:name w:val="Emphasis"/>
    <w:uiPriority w:val="20"/>
    <w:qFormat/>
    <w:rsid w:val="008D2C7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2C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2C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2C7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2C7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C7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C75"/>
    <w:rPr>
      <w:b/>
      <w:bCs/>
      <w:i/>
      <w:iCs/>
    </w:rPr>
  </w:style>
  <w:style w:type="character" w:styleId="SubtleEmphasis">
    <w:name w:val="Subtle Emphasis"/>
    <w:uiPriority w:val="19"/>
    <w:qFormat/>
    <w:rsid w:val="008D2C75"/>
    <w:rPr>
      <w:i/>
      <w:iCs/>
    </w:rPr>
  </w:style>
  <w:style w:type="character" w:styleId="IntenseEmphasis">
    <w:name w:val="Intense Emphasis"/>
    <w:uiPriority w:val="21"/>
    <w:qFormat/>
    <w:rsid w:val="008D2C75"/>
    <w:rPr>
      <w:b/>
      <w:bCs/>
    </w:rPr>
  </w:style>
  <w:style w:type="character" w:styleId="SubtleReference">
    <w:name w:val="Subtle Reference"/>
    <w:uiPriority w:val="31"/>
    <w:qFormat/>
    <w:rsid w:val="008D2C75"/>
    <w:rPr>
      <w:smallCaps/>
    </w:rPr>
  </w:style>
  <w:style w:type="character" w:styleId="IntenseReference">
    <w:name w:val="Intense Reference"/>
    <w:uiPriority w:val="32"/>
    <w:qFormat/>
    <w:rsid w:val="008D2C75"/>
    <w:rPr>
      <w:smallCaps/>
      <w:spacing w:val="5"/>
      <w:u w:val="single"/>
    </w:rPr>
  </w:style>
  <w:style w:type="character" w:styleId="BookTitle">
    <w:name w:val="Book Title"/>
    <w:uiPriority w:val="33"/>
    <w:qFormat/>
    <w:rsid w:val="008D2C7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2C7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71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878"/>
  </w:style>
  <w:style w:type="paragraph" w:styleId="Footer">
    <w:name w:val="footer"/>
    <w:basedOn w:val="Normal"/>
    <w:link w:val="FooterChar"/>
    <w:uiPriority w:val="99"/>
    <w:semiHidden/>
    <w:unhideWhenUsed/>
    <w:rsid w:val="0071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878"/>
  </w:style>
  <w:style w:type="paragraph" w:styleId="BalloonText">
    <w:name w:val="Balloon Text"/>
    <w:basedOn w:val="Normal"/>
    <w:link w:val="BalloonTextChar"/>
    <w:uiPriority w:val="99"/>
    <w:semiHidden/>
    <w:unhideWhenUsed/>
    <w:rsid w:val="00715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78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1866F0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Vrinda"/>
      <w:kern w:val="1"/>
      <w:sz w:val="24"/>
      <w:szCs w:val="24"/>
      <w:lang w:val="en-GB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.Sc.%20Experiment\temple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templete.dotx</Template>
  <TotalTime>58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69</cp:revision>
  <cp:lastPrinted>2012-10-15T12:30:00Z</cp:lastPrinted>
  <dcterms:created xsi:type="dcterms:W3CDTF">2012-08-06T15:50:00Z</dcterms:created>
  <dcterms:modified xsi:type="dcterms:W3CDTF">2012-10-15T12:59:00Z</dcterms:modified>
</cp:coreProperties>
</file>